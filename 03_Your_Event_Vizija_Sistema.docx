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EFCFA" w14:textId="50CE1DEB" w:rsidR="003372D3" w:rsidRPr="003372D3" w:rsidRDefault="006B10D8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YourEvent</w:t>
      </w:r>
    </w:p>
    <w:p w14:paraId="016BAE82" w14:textId="578C0459" w:rsidR="003372D3" w:rsidRPr="006B10D8" w:rsidRDefault="0066743C" w:rsidP="003372D3">
      <w:pPr>
        <w:pStyle w:val="Title"/>
        <w:jc w:val="right"/>
        <w:rPr>
          <w:lang w:val="sr-Latn-BA"/>
        </w:rPr>
      </w:pPr>
      <w:r>
        <w:rPr>
          <w:lang w:val="sr-Latn-CS"/>
        </w:rPr>
        <w:t>W</w:t>
      </w:r>
      <w:r w:rsidR="007B120D" w:rsidRPr="007B120D">
        <w:rPr>
          <w:lang w:val="sr-Latn-CS"/>
        </w:rPr>
        <w:t>eb</w:t>
      </w:r>
      <w:r w:rsidR="00CC796E">
        <w:rPr>
          <w:lang w:val="sr-Latn-CS"/>
        </w:rPr>
        <w:t xml:space="preserve"> </w:t>
      </w:r>
      <w:r w:rsidR="007B120D" w:rsidRPr="007B120D">
        <w:rPr>
          <w:lang w:val="sr-Latn-CS"/>
        </w:rPr>
        <w:t>apli</w:t>
      </w:r>
      <w:r w:rsidR="006B10D8">
        <w:rPr>
          <w:lang w:val="sr-Latn-CS"/>
        </w:rPr>
        <w:t>kacija za organizaciju sve</w:t>
      </w:r>
      <w:r w:rsidR="006B10D8">
        <w:rPr>
          <w:lang w:val="sr-Latn-BA"/>
        </w:rPr>
        <w:t>čanosti</w:t>
      </w:r>
    </w:p>
    <w:p w14:paraId="1B1260BC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B15C5EB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7D56A17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F7E7484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148D96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2C9EC9C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62C2F42F" w14:textId="77777777">
        <w:tc>
          <w:tcPr>
            <w:tcW w:w="2304" w:type="dxa"/>
          </w:tcPr>
          <w:p w14:paraId="2786F77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FD12F9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71B315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93F76F3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A993D01" w14:textId="77777777">
        <w:tc>
          <w:tcPr>
            <w:tcW w:w="2304" w:type="dxa"/>
          </w:tcPr>
          <w:p w14:paraId="6C1E99D8" w14:textId="170E51D7" w:rsidR="003372D3" w:rsidRPr="003372D3" w:rsidRDefault="006B10D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</w:t>
            </w:r>
            <w:r w:rsidR="003372D3">
              <w:rPr>
                <w:lang w:val="sr-Latn-CS"/>
              </w:rPr>
              <w:t>.</w:t>
            </w:r>
            <w:r w:rsidR="007B120D"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 w:rsidR="007B120D"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6D00ED73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7A249E4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07F98613" w14:textId="183308EA" w:rsidR="003372D3" w:rsidRPr="003372D3" w:rsidRDefault="001A6E47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Dr Aldina Avdić</w:t>
            </w:r>
          </w:p>
        </w:tc>
      </w:tr>
      <w:tr w:rsidR="003372D3" w:rsidRPr="003372D3" w14:paraId="68FF6287" w14:textId="77777777">
        <w:tc>
          <w:tcPr>
            <w:tcW w:w="2304" w:type="dxa"/>
          </w:tcPr>
          <w:p w14:paraId="33C6086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3C7A3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E291E9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A8770CD" w14:textId="31A5309F" w:rsidR="003372D3" w:rsidRPr="001A6E47" w:rsidRDefault="001A6E47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Amina Memić</w:t>
            </w:r>
          </w:p>
        </w:tc>
      </w:tr>
      <w:tr w:rsidR="003372D3" w:rsidRPr="003372D3" w14:paraId="04893A95" w14:textId="77777777">
        <w:tc>
          <w:tcPr>
            <w:tcW w:w="2304" w:type="dxa"/>
          </w:tcPr>
          <w:p w14:paraId="2873D12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E2A8A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116BE5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09162D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7306E9A" w14:textId="77777777">
        <w:tc>
          <w:tcPr>
            <w:tcW w:w="2304" w:type="dxa"/>
          </w:tcPr>
          <w:p w14:paraId="1F99184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44634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DA2A4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38F2FF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380FC930" w14:textId="77777777" w:rsidR="00206E1F" w:rsidRPr="003372D3" w:rsidRDefault="00206E1F">
      <w:pPr>
        <w:rPr>
          <w:lang w:val="sr-Latn-CS"/>
        </w:rPr>
      </w:pPr>
    </w:p>
    <w:p w14:paraId="50A5F59A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DB82ADC" w14:textId="5563BB5B" w:rsidR="00236450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236450" w:rsidRPr="00B22DB8">
        <w:rPr>
          <w:noProof/>
          <w:lang w:val="sr-Latn-CS"/>
        </w:rPr>
        <w:t>1.</w:t>
      </w:r>
      <w:r w:rsidR="00236450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236450" w:rsidRPr="00B22DB8">
        <w:rPr>
          <w:noProof/>
          <w:lang w:val="sr-Latn-CS"/>
        </w:rPr>
        <w:t>Cilj dokumenta</w:t>
      </w:r>
      <w:r w:rsidR="00236450">
        <w:rPr>
          <w:noProof/>
        </w:rPr>
        <w:tab/>
      </w:r>
      <w:r w:rsidR="00236450">
        <w:rPr>
          <w:noProof/>
        </w:rPr>
        <w:fldChar w:fldCharType="begin"/>
      </w:r>
      <w:r w:rsidR="00236450">
        <w:rPr>
          <w:noProof/>
        </w:rPr>
        <w:instrText xml:space="preserve"> PAGEREF _Toc87887935 \h </w:instrText>
      </w:r>
      <w:r w:rsidR="00236450">
        <w:rPr>
          <w:noProof/>
        </w:rPr>
      </w:r>
      <w:r w:rsidR="00236450">
        <w:rPr>
          <w:noProof/>
        </w:rPr>
        <w:fldChar w:fldCharType="separate"/>
      </w:r>
      <w:r w:rsidR="00236450">
        <w:rPr>
          <w:noProof/>
        </w:rPr>
        <w:t>5</w:t>
      </w:r>
      <w:r w:rsidR="00236450">
        <w:rPr>
          <w:noProof/>
        </w:rPr>
        <w:fldChar w:fldCharType="end"/>
      </w:r>
    </w:p>
    <w:p w14:paraId="2D512465" w14:textId="0F7B129D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EE14CE" w14:textId="3F34616A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A0DBB4" w14:textId="443B8096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9836C" w14:textId="1BD976B3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D3A9F7" w14:textId="36E42899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C3982" w14:textId="3ECCFBFE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A6DC5C" w14:textId="1A39D53C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608EBC" w14:textId="750536A8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50AFEC" w14:textId="7FBB23FF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799A3F" w14:textId="46B16594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1F2E7D" w14:textId="249420B6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476434" w14:textId="6A4AEBFC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DBDCDC" w14:textId="41DAEBC6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B49FB7" w14:textId="048DBE4A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600760" w14:textId="1AC19CBD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07A3D3" w14:textId="61FE4853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24A71A" w14:textId="2BAA992E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2B54EF" w14:textId="1C56EF57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66090C" w14:textId="54E3D828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76025B" w14:textId="702FA654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450D3E" w14:textId="2D81778A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Unos, prikaz i ažuriranje osnovnih podataka o platformi za online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19AF21" w14:textId="61A4296C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Kreiranje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607A40" w14:textId="3E0CA623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Unos, prikaz i ažuriranje osnovnih podataka o predavaču i učeniku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3ECD5B" w14:textId="2A76E4E9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Biranje predmeta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58E94F" w14:textId="6CA46BE8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Biranje predavača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FB5FF4" w14:textId="3CFBB0B1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Komunikacija (zakazivanje) privatnog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9CEEFA" w14:textId="7AEF20E0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88D6C5" w14:textId="062F1B95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A41743" w14:textId="36104AAC" w:rsidR="00236450" w:rsidRDefault="0023645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1D3B0F" w14:textId="71ACB759" w:rsidR="00236450" w:rsidRDefault="0023645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6F807F" w14:textId="60A0B2F4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A15E01" w14:textId="66C689FD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A02C59" w14:textId="59E47E3C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D21FF6" w14:textId="6D242126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20DABD" w14:textId="454FBF0F" w:rsidR="00236450" w:rsidRDefault="0023645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744B3F" w14:textId="1D32A6B3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lastRenderedPageBreak/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776769" w14:textId="4A01589C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Online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C6F179" w14:textId="517502DD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2AA6FE" w14:textId="4632E9AB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84435D" w14:textId="5F5537D0" w:rsidR="002C38A4" w:rsidRDefault="00206E1F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</w:p>
    <w:p w14:paraId="42191DA1" w14:textId="77777777" w:rsidR="002C38A4" w:rsidRDefault="002C38A4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</w:p>
    <w:p w14:paraId="589270F8" w14:textId="77777777" w:rsidR="002C38A4" w:rsidRDefault="002C38A4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</w:p>
    <w:p w14:paraId="0504BEE0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2C38A4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221B569E" w14:textId="77777777" w:rsidR="00206E1F" w:rsidRPr="003372D3" w:rsidRDefault="003372D3">
      <w:pPr>
        <w:pStyle w:val="Heading1"/>
        <w:rPr>
          <w:lang w:val="sr-Latn-CS"/>
        </w:rPr>
      </w:pPr>
      <w:bookmarkStart w:id="0" w:name="_Toc87887935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DD6AA91" w14:textId="34959B08" w:rsidR="00206E1F" w:rsidRPr="003372D3" w:rsidRDefault="00B849B5" w:rsidP="00EB7E0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6B10D8">
        <w:rPr>
          <w:lang w:val="sr-Latn-CS"/>
        </w:rPr>
        <w:t>YourEvent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>e</w:t>
      </w:r>
      <w:r w:rsidR="00EE5E08" w:rsidRPr="00B75B98">
        <w:rPr>
          <w:lang w:val="sr-Latn-CS"/>
        </w:rPr>
        <w:t xml:space="preserve">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14:paraId="7F5A34DE" w14:textId="77777777" w:rsidR="00206E1F" w:rsidRPr="003372D3" w:rsidRDefault="003372D3">
      <w:pPr>
        <w:pStyle w:val="Heading1"/>
        <w:rPr>
          <w:lang w:val="sr-Latn-CS"/>
        </w:rPr>
      </w:pPr>
      <w:bookmarkStart w:id="1" w:name="_Toc87887936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5823188B" w14:textId="4F35D2D3" w:rsidR="00165BA3" w:rsidRDefault="00B849B5" w:rsidP="001A6E47">
      <w:pPr>
        <w:pStyle w:val="mojfont"/>
        <w:rPr>
          <w:lang w:val="sr-Latn-CS"/>
        </w:rPr>
      </w:pPr>
      <w:r>
        <w:rPr>
          <w:lang w:val="sr-Latn-CS"/>
        </w:rPr>
        <w:t xml:space="preserve">Dokument se odnosi na </w:t>
      </w:r>
      <w:r w:rsidR="006B10D8">
        <w:rPr>
          <w:lang w:val="sr-Latn-CS"/>
        </w:rPr>
        <w:t>YourEvent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 xml:space="preserve">u </w:t>
      </w:r>
      <w:r>
        <w:rPr>
          <w:lang w:val="sr-Latn-CS"/>
        </w:rPr>
        <w:t>koj</w:t>
      </w:r>
      <w:r w:rsidR="00943D16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943D16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6B10D8">
        <w:rPr>
          <w:lang w:val="sr-Latn-CS"/>
        </w:rPr>
        <w:t>AM</w:t>
      </w:r>
      <w:r>
        <w:rPr>
          <w:lang w:val="sr-Latn-CS"/>
        </w:rPr>
        <w:t xml:space="preserve">Team-a. </w:t>
      </w:r>
      <w:r w:rsidR="006B10D8">
        <w:rPr>
          <w:lang w:val="sr-Latn-CS"/>
        </w:rPr>
        <w:t xml:space="preserve">YourEvent </w:t>
      </w:r>
      <w:r>
        <w:rPr>
          <w:lang w:val="sr-Latn-CS"/>
        </w:rPr>
        <w:t xml:space="preserve">predstavlja </w:t>
      </w:r>
      <w:r w:rsidR="00EE5E08">
        <w:rPr>
          <w:lang w:val="sr-Latn-CS"/>
        </w:rPr>
        <w:t xml:space="preserve">naziv </w:t>
      </w:r>
      <w:r>
        <w:rPr>
          <w:lang w:val="sr-Latn-CS"/>
        </w:rPr>
        <w:t>za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>u</w:t>
      </w:r>
      <w:r w:rsidR="00EE5E08" w:rsidRPr="00B75B98">
        <w:rPr>
          <w:lang w:val="sr-Latn-CS"/>
        </w:rPr>
        <w:t xml:space="preserve"> za </w:t>
      </w:r>
      <w:r w:rsidR="006B10D8">
        <w:rPr>
          <w:lang w:val="sr-Latn-CS"/>
        </w:rPr>
        <w:t xml:space="preserve">organizaciju svečanosti.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 xml:space="preserve">je </w:t>
      </w:r>
      <w:r w:rsidR="00EE5E08" w:rsidRPr="00EE5E08">
        <w:rPr>
          <w:lang w:val="sr-Latn-CS"/>
        </w:rPr>
        <w:t xml:space="preserve">omogućavanje korisnicima koji </w:t>
      </w:r>
      <w:r w:rsidR="00351FFD">
        <w:rPr>
          <w:lang w:val="sr-Latn-CS"/>
        </w:rPr>
        <w:t>žele da zakažu svečanost da to urade brzo i efikasno</w:t>
      </w:r>
      <w:r w:rsidR="00165BA3">
        <w:rPr>
          <w:lang w:val="sr-Latn-CS"/>
        </w:rPr>
        <w:t>, kreiranje i održavanje sadržaja vezanih za rad veb aplikacije za organiyaciju svečanosti.</w:t>
      </w:r>
    </w:p>
    <w:p w14:paraId="42AB31B1" w14:textId="55C4728D" w:rsidR="00DE518F" w:rsidRDefault="00DE518F" w:rsidP="00EB7E07">
      <w:pPr>
        <w:pStyle w:val="BodyText"/>
        <w:jc w:val="both"/>
        <w:rPr>
          <w:lang w:val="sr-Latn-CS"/>
        </w:rPr>
      </w:pPr>
    </w:p>
    <w:p w14:paraId="3C9E35AF" w14:textId="77777777" w:rsidR="00206E1F" w:rsidRPr="003372D3" w:rsidRDefault="003372D3">
      <w:pPr>
        <w:pStyle w:val="Heading1"/>
        <w:rPr>
          <w:lang w:val="sr-Latn-CS"/>
        </w:rPr>
      </w:pPr>
      <w:bookmarkStart w:id="2" w:name="_Toc87887937"/>
      <w:r>
        <w:rPr>
          <w:lang w:val="sr-Latn-CS"/>
        </w:rPr>
        <w:t>Reference</w:t>
      </w:r>
      <w:bookmarkEnd w:id="2"/>
    </w:p>
    <w:p w14:paraId="1C7E4102" w14:textId="77777777" w:rsidR="00206E1F" w:rsidRPr="003372D3" w:rsidRDefault="003372D3" w:rsidP="001A6E47">
      <w:pPr>
        <w:pStyle w:val="mojfon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3290B9AD" w14:textId="7313D1FE" w:rsidR="00DE518F" w:rsidRPr="00943D16" w:rsidRDefault="00351FFD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YourEvent– Predlog projekta, AM-</w:t>
      </w:r>
      <w:r w:rsidRPr="00351FFD">
        <w:rPr>
          <w:lang w:val="sr-Latn-CS"/>
        </w:rPr>
        <w:t xml:space="preserve"> </w:t>
      </w:r>
      <w:r>
        <w:rPr>
          <w:lang w:val="sr-Latn-CS"/>
        </w:rPr>
        <w:t>YourEvent</w:t>
      </w:r>
      <w:r w:rsidRPr="00943D16">
        <w:rPr>
          <w:lang w:val="sr-Latn-CS"/>
        </w:rPr>
        <w:t>–</w:t>
      </w:r>
      <w:r>
        <w:rPr>
          <w:lang w:val="sr-Latn-CS"/>
        </w:rPr>
        <w:t>-01, V1.0, 2021, AM</w:t>
      </w:r>
      <w:r w:rsidR="00943D16" w:rsidRPr="00943D16">
        <w:rPr>
          <w:lang w:val="sr-Latn-CS"/>
        </w:rPr>
        <w:t>Team.</w:t>
      </w:r>
    </w:p>
    <w:p w14:paraId="752FF46A" w14:textId="5E455514" w:rsidR="00DE518F" w:rsidRPr="00943D16" w:rsidRDefault="00351FFD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YourEvent</w:t>
      </w:r>
      <w:r w:rsidRPr="00943D16">
        <w:rPr>
          <w:lang w:val="sr-Latn-CS"/>
        </w:rPr>
        <w:t>–</w:t>
      </w:r>
      <w:r w:rsidR="00943D16" w:rsidRPr="00943D16">
        <w:rPr>
          <w:lang w:val="sr-Latn-CS"/>
        </w:rPr>
        <w:t xml:space="preserve"> – Planirani raspored aktivn</w:t>
      </w:r>
      <w:r>
        <w:rPr>
          <w:lang w:val="sr-Latn-CS"/>
        </w:rPr>
        <w:t>osti na projektu, V1.0, 2021, AM</w:t>
      </w:r>
      <w:r w:rsidR="00943D16" w:rsidRPr="00943D16">
        <w:rPr>
          <w:lang w:val="sr-Latn-CS"/>
        </w:rPr>
        <w:t>Team.</w:t>
      </w:r>
    </w:p>
    <w:p w14:paraId="4BC08D27" w14:textId="0FC991A8" w:rsidR="00DE518F" w:rsidRPr="00943D16" w:rsidRDefault="00351FFD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YourEvent</w:t>
      </w:r>
      <w:r w:rsidRPr="00943D16">
        <w:rPr>
          <w:lang w:val="sr-Latn-CS"/>
        </w:rPr>
        <w:t>–</w:t>
      </w:r>
      <w:r w:rsidR="00DE518F" w:rsidRPr="00943D16">
        <w:rPr>
          <w:lang w:val="sr-Latn-CS"/>
        </w:rPr>
        <w:t xml:space="preserve"> – Plan realizacije projekta, V1.0, 20</w:t>
      </w:r>
      <w:r w:rsidR="00943D16" w:rsidRPr="00943D16">
        <w:rPr>
          <w:lang w:val="sr-Latn-CS"/>
        </w:rPr>
        <w:t>21</w:t>
      </w:r>
      <w:r w:rsidR="00DE518F" w:rsidRPr="00943D16">
        <w:rPr>
          <w:lang w:val="sr-Latn-CS"/>
        </w:rPr>
        <w:t xml:space="preserve">, </w:t>
      </w:r>
      <w:r>
        <w:rPr>
          <w:lang w:val="sr-Latn-CS"/>
        </w:rPr>
        <w:t>AM</w:t>
      </w:r>
      <w:r w:rsidR="00DE518F" w:rsidRPr="00943D16">
        <w:rPr>
          <w:lang w:val="sr-Latn-CS"/>
        </w:rPr>
        <w:t>Team.</w:t>
      </w:r>
    </w:p>
    <w:p w14:paraId="34F3FABE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87887938"/>
      <w:r>
        <w:rPr>
          <w:lang w:val="sr-Latn-CS"/>
        </w:rPr>
        <w:t>Pozicioniranje proizvoda</w:t>
      </w:r>
      <w:bookmarkEnd w:id="3"/>
    </w:p>
    <w:p w14:paraId="0EE7223E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87887939"/>
      <w:r>
        <w:rPr>
          <w:lang w:val="sr-Latn-CS"/>
        </w:rPr>
        <w:t>Poslovne mogućnosti</w:t>
      </w:r>
      <w:bookmarkEnd w:id="4"/>
    </w:p>
    <w:p w14:paraId="074565DE" w14:textId="6082A947" w:rsidR="00166B3E" w:rsidRPr="001A6E47" w:rsidRDefault="00F33DCD" w:rsidP="001A6E47">
      <w:pPr>
        <w:pStyle w:val="mojfont"/>
        <w:rPr>
          <w:rFonts w:eastAsiaTheme="majorEastAsia"/>
          <w:color w:val="000000" w:themeColor="text1"/>
          <w:lang w:val="sr-Latn-RS"/>
        </w:rPr>
      </w:pPr>
      <w:r w:rsidRPr="001A6E47">
        <w:rPr>
          <w:lang w:val="sr-Latn-RS"/>
        </w:rPr>
        <w:t xml:space="preserve">YourEvent predstavlja veb aplikaciju čija je namena prezentovanje, kreiranje i održavanje sadržaja vezanih za rad jedne organizacije. </w:t>
      </w:r>
      <w:proofErr w:type="spellStart"/>
      <w:r w:rsidR="0073634C" w:rsidRPr="001A6E47">
        <w:t>Znate</w:t>
      </w:r>
      <w:proofErr w:type="spellEnd"/>
      <w:r w:rsidR="0073634C" w:rsidRPr="001A6E47">
        <w:t xml:space="preserve"> </w:t>
      </w:r>
      <w:proofErr w:type="spellStart"/>
      <w:r w:rsidR="0073634C" w:rsidRPr="001A6E47">
        <w:t>i</w:t>
      </w:r>
      <w:proofErr w:type="spellEnd"/>
      <w:r w:rsidR="0073634C" w:rsidRPr="001A6E47">
        <w:t xml:space="preserve"> </w:t>
      </w:r>
      <w:proofErr w:type="spellStart"/>
      <w:proofErr w:type="gramStart"/>
      <w:r w:rsidR="0073634C" w:rsidRPr="001A6E47">
        <w:t>sami</w:t>
      </w:r>
      <w:proofErr w:type="spellEnd"/>
      <w:proofErr w:type="gramEnd"/>
      <w:r w:rsidR="0073634C" w:rsidRPr="001A6E47">
        <w:t xml:space="preserve"> da je </w:t>
      </w:r>
      <w:proofErr w:type="spellStart"/>
      <w:r w:rsidR="0073634C" w:rsidRPr="001A6E47">
        <w:t>organizacija</w:t>
      </w:r>
      <w:proofErr w:type="spellEnd"/>
      <w:r w:rsidR="0073634C" w:rsidRPr="001A6E47">
        <w:t xml:space="preserve"> </w:t>
      </w:r>
      <w:proofErr w:type="spellStart"/>
      <w:r w:rsidR="0073634C" w:rsidRPr="001A6E47">
        <w:t>događaja</w:t>
      </w:r>
      <w:proofErr w:type="spellEnd"/>
      <w:r w:rsidR="0073634C" w:rsidRPr="001A6E47">
        <w:t xml:space="preserve">, bez </w:t>
      </w:r>
      <w:proofErr w:type="spellStart"/>
      <w:r w:rsidR="0073634C" w:rsidRPr="001A6E47">
        <w:t>obzira</w:t>
      </w:r>
      <w:proofErr w:type="spellEnd"/>
      <w:r w:rsidR="0073634C" w:rsidRPr="001A6E47">
        <w:t xml:space="preserve"> da li se </w:t>
      </w:r>
      <w:proofErr w:type="spellStart"/>
      <w:r w:rsidR="0073634C" w:rsidRPr="001A6E47">
        <w:t>radi</w:t>
      </w:r>
      <w:proofErr w:type="spellEnd"/>
      <w:r w:rsidR="0073634C" w:rsidRPr="001A6E47">
        <w:t xml:space="preserve"> o </w:t>
      </w:r>
      <w:proofErr w:type="spellStart"/>
      <w:r w:rsidR="0073634C" w:rsidRPr="001A6E47">
        <w:t>privatnoj</w:t>
      </w:r>
      <w:proofErr w:type="spellEnd"/>
      <w:r w:rsidR="0073634C" w:rsidRPr="001A6E47">
        <w:t xml:space="preserve"> </w:t>
      </w:r>
      <w:proofErr w:type="spellStart"/>
      <w:r w:rsidR="0073634C" w:rsidRPr="001A6E47">
        <w:t>svečanosti</w:t>
      </w:r>
      <w:proofErr w:type="spellEnd"/>
      <w:r w:rsidR="0073634C" w:rsidRPr="001A6E47">
        <w:t xml:space="preserve">, </w:t>
      </w:r>
      <w:proofErr w:type="spellStart"/>
      <w:r w:rsidR="0073634C" w:rsidRPr="001A6E47">
        <w:t>poslovnom</w:t>
      </w:r>
      <w:proofErr w:type="spellEnd"/>
      <w:r w:rsidR="0073634C" w:rsidRPr="001A6E47">
        <w:t xml:space="preserve"> </w:t>
      </w:r>
      <w:proofErr w:type="spellStart"/>
      <w:r w:rsidR="0073634C" w:rsidRPr="001A6E47">
        <w:t>ili</w:t>
      </w:r>
      <w:proofErr w:type="spellEnd"/>
      <w:r w:rsidR="0073634C" w:rsidRPr="001A6E47">
        <w:t xml:space="preserve"> </w:t>
      </w:r>
      <w:proofErr w:type="spellStart"/>
      <w:r w:rsidR="0073634C" w:rsidRPr="001A6E47">
        <w:t>tematskom</w:t>
      </w:r>
      <w:proofErr w:type="spellEnd"/>
      <w:r w:rsidR="0073634C" w:rsidRPr="001A6E47">
        <w:t xml:space="preserve"> </w:t>
      </w:r>
      <w:proofErr w:type="spellStart"/>
      <w:r w:rsidR="0073634C" w:rsidRPr="001A6E47">
        <w:t>dogadjaju</w:t>
      </w:r>
      <w:proofErr w:type="spellEnd"/>
      <w:r w:rsidR="0073634C" w:rsidRPr="001A6E47">
        <w:t xml:space="preserve"> </w:t>
      </w:r>
      <w:proofErr w:type="spellStart"/>
      <w:r w:rsidR="0073634C" w:rsidRPr="001A6E47">
        <w:t>veliki</w:t>
      </w:r>
      <w:proofErr w:type="spellEnd"/>
      <w:r w:rsidR="0073634C" w:rsidRPr="001A6E47">
        <w:t xml:space="preserve"> </w:t>
      </w:r>
      <w:proofErr w:type="spellStart"/>
      <w:r w:rsidR="0073634C" w:rsidRPr="001A6E47">
        <w:t>i</w:t>
      </w:r>
      <w:proofErr w:type="spellEnd"/>
      <w:r w:rsidR="0073634C" w:rsidRPr="001A6E47">
        <w:t xml:space="preserve"> </w:t>
      </w:r>
      <w:proofErr w:type="spellStart"/>
      <w:r w:rsidR="0073634C" w:rsidRPr="001A6E47">
        <w:t>zahtevan</w:t>
      </w:r>
      <w:proofErr w:type="spellEnd"/>
      <w:r w:rsidR="0073634C" w:rsidRPr="001A6E47">
        <w:t xml:space="preserve"> </w:t>
      </w:r>
      <w:proofErr w:type="spellStart"/>
      <w:r w:rsidR="0073634C" w:rsidRPr="001A6E47">
        <w:t>posao</w:t>
      </w:r>
      <w:proofErr w:type="spellEnd"/>
      <w:r w:rsidR="0073634C" w:rsidRPr="001A6E47">
        <w:t xml:space="preserve">. </w:t>
      </w:r>
      <w:proofErr w:type="spellStart"/>
      <w:r w:rsidR="0073634C" w:rsidRPr="001A6E47">
        <w:t>YourEvent</w:t>
      </w:r>
      <w:proofErr w:type="spellEnd"/>
      <w:r w:rsidR="0073634C" w:rsidRPr="001A6E47">
        <w:t xml:space="preserve"> </w:t>
      </w:r>
      <w:proofErr w:type="spellStart"/>
      <w:proofErr w:type="gramStart"/>
      <w:r w:rsidR="0073634C" w:rsidRPr="001A6E47">
        <w:t>će</w:t>
      </w:r>
      <w:proofErr w:type="spellEnd"/>
      <w:proofErr w:type="gramEnd"/>
      <w:r w:rsidR="0073634C" w:rsidRPr="001A6E47">
        <w:t xml:space="preserve"> </w:t>
      </w:r>
      <w:proofErr w:type="spellStart"/>
      <w:r w:rsidR="0073634C" w:rsidRPr="001A6E47">
        <w:t>vam</w:t>
      </w:r>
      <w:proofErr w:type="spellEnd"/>
      <w:r w:rsidR="0073634C" w:rsidRPr="001A6E47">
        <w:t xml:space="preserve"> </w:t>
      </w:r>
      <w:proofErr w:type="spellStart"/>
      <w:r w:rsidR="0073634C" w:rsidRPr="001A6E47">
        <w:t>pružiti</w:t>
      </w:r>
      <w:proofErr w:type="spellEnd"/>
      <w:r w:rsidR="0073634C" w:rsidRPr="001A6E47">
        <w:t xml:space="preserve"> </w:t>
      </w:r>
      <w:proofErr w:type="spellStart"/>
      <w:r w:rsidR="0073634C" w:rsidRPr="001A6E47">
        <w:t>profesionalno</w:t>
      </w:r>
      <w:proofErr w:type="spellEnd"/>
      <w:r w:rsidR="0073634C" w:rsidRPr="001A6E47">
        <w:t xml:space="preserve"> </w:t>
      </w:r>
      <w:proofErr w:type="spellStart"/>
      <w:r w:rsidR="0073634C" w:rsidRPr="001A6E47">
        <w:t>savetovanje</w:t>
      </w:r>
      <w:proofErr w:type="spellEnd"/>
      <w:r w:rsidR="0073634C" w:rsidRPr="001A6E47">
        <w:t xml:space="preserve"> </w:t>
      </w:r>
      <w:proofErr w:type="spellStart"/>
      <w:r w:rsidR="0073634C" w:rsidRPr="001A6E47">
        <w:t>i</w:t>
      </w:r>
      <w:proofErr w:type="spellEnd"/>
      <w:r w:rsidR="0073634C" w:rsidRPr="001A6E47">
        <w:t xml:space="preserve"> </w:t>
      </w:r>
      <w:proofErr w:type="spellStart"/>
      <w:r w:rsidR="0073634C" w:rsidRPr="001A6E47">
        <w:t>uslugu</w:t>
      </w:r>
      <w:proofErr w:type="spellEnd"/>
      <w:r w:rsidR="0073634C" w:rsidRPr="001A6E47">
        <w:t xml:space="preserve"> </w:t>
      </w:r>
      <w:proofErr w:type="spellStart"/>
      <w:r w:rsidR="0073634C" w:rsidRPr="001A6E47">
        <w:t>za</w:t>
      </w:r>
      <w:proofErr w:type="spellEnd"/>
      <w:r w:rsidR="0073634C" w:rsidRPr="001A6E47">
        <w:t xml:space="preserve"> </w:t>
      </w:r>
      <w:proofErr w:type="spellStart"/>
      <w:r w:rsidR="0073634C" w:rsidRPr="001A6E47">
        <w:t>sve</w:t>
      </w:r>
      <w:proofErr w:type="spellEnd"/>
      <w:r w:rsidR="0073634C" w:rsidRPr="001A6E47">
        <w:t xml:space="preserve"> </w:t>
      </w:r>
      <w:proofErr w:type="spellStart"/>
      <w:r w:rsidR="0073634C" w:rsidRPr="001A6E47">
        <w:t>vrste</w:t>
      </w:r>
      <w:proofErr w:type="spellEnd"/>
      <w:r w:rsidR="0073634C" w:rsidRPr="001A6E47">
        <w:t xml:space="preserve"> </w:t>
      </w:r>
      <w:proofErr w:type="spellStart"/>
      <w:r w:rsidR="0073634C" w:rsidRPr="001A6E47">
        <w:t>vaših</w:t>
      </w:r>
      <w:proofErr w:type="spellEnd"/>
      <w:r w:rsidR="0073634C" w:rsidRPr="001A6E47">
        <w:t xml:space="preserve"> </w:t>
      </w:r>
      <w:proofErr w:type="spellStart"/>
      <w:r w:rsidR="0073634C" w:rsidRPr="001A6E47">
        <w:t>proslava</w:t>
      </w:r>
      <w:proofErr w:type="spellEnd"/>
      <w:r w:rsidR="0073634C" w:rsidRPr="001A6E47">
        <w:t xml:space="preserve">, </w:t>
      </w:r>
      <w:proofErr w:type="spellStart"/>
      <w:r w:rsidR="0073634C" w:rsidRPr="001A6E47">
        <w:t>svečanosti</w:t>
      </w:r>
      <w:proofErr w:type="spellEnd"/>
      <w:r w:rsidR="0073634C" w:rsidRPr="001A6E47">
        <w:t xml:space="preserve"> </w:t>
      </w:r>
      <w:proofErr w:type="spellStart"/>
      <w:r w:rsidR="0073634C" w:rsidRPr="001A6E47">
        <w:t>i</w:t>
      </w:r>
      <w:proofErr w:type="spellEnd"/>
      <w:r w:rsidR="0073634C" w:rsidRPr="001A6E47">
        <w:t xml:space="preserve"> </w:t>
      </w:r>
      <w:proofErr w:type="spellStart"/>
      <w:r w:rsidR="0073634C" w:rsidRPr="001A6E47">
        <w:t>događaja</w:t>
      </w:r>
      <w:proofErr w:type="spellEnd"/>
      <w:r w:rsidR="0073634C" w:rsidRPr="001A6E47">
        <w:t xml:space="preserve">, </w:t>
      </w:r>
      <w:proofErr w:type="spellStart"/>
      <w:r w:rsidR="0073634C" w:rsidRPr="001A6E47">
        <w:t>strateški</w:t>
      </w:r>
      <w:proofErr w:type="spellEnd"/>
      <w:r w:rsidR="0073634C" w:rsidRPr="001A6E47">
        <w:t xml:space="preserve"> </w:t>
      </w:r>
      <w:proofErr w:type="spellStart"/>
      <w:r w:rsidR="0073634C" w:rsidRPr="001A6E47">
        <w:t>isplanirati</w:t>
      </w:r>
      <w:proofErr w:type="spellEnd"/>
      <w:r w:rsidR="0073634C" w:rsidRPr="001A6E47">
        <w:t xml:space="preserve"> </w:t>
      </w:r>
      <w:proofErr w:type="spellStart"/>
      <w:r w:rsidR="0073634C" w:rsidRPr="001A6E47">
        <w:t>i</w:t>
      </w:r>
      <w:proofErr w:type="spellEnd"/>
      <w:r w:rsidR="0073634C" w:rsidRPr="001A6E47">
        <w:t xml:space="preserve"> </w:t>
      </w:r>
      <w:proofErr w:type="spellStart"/>
      <w:r w:rsidR="0073634C" w:rsidRPr="001A6E47">
        <w:t>realizovati</w:t>
      </w:r>
      <w:proofErr w:type="spellEnd"/>
      <w:r w:rsidR="0073634C" w:rsidRPr="001A6E47">
        <w:t xml:space="preserve"> </w:t>
      </w:r>
      <w:proofErr w:type="spellStart"/>
      <w:r w:rsidR="0073634C" w:rsidRPr="001A6E47">
        <w:t>vaše</w:t>
      </w:r>
      <w:proofErr w:type="spellEnd"/>
      <w:r w:rsidR="00067CE9">
        <w:t xml:space="preserve"> </w:t>
      </w:r>
      <w:proofErr w:type="spellStart"/>
      <w:r w:rsidR="00067CE9">
        <w:t>želje</w:t>
      </w:r>
      <w:proofErr w:type="spellEnd"/>
      <w:r w:rsidR="00067CE9">
        <w:t xml:space="preserve"> </w:t>
      </w:r>
      <w:proofErr w:type="spellStart"/>
      <w:r w:rsidR="00067CE9">
        <w:t>sve</w:t>
      </w:r>
      <w:proofErr w:type="spellEnd"/>
      <w:r w:rsidR="00067CE9">
        <w:t xml:space="preserve"> do </w:t>
      </w:r>
      <w:proofErr w:type="spellStart"/>
      <w:r w:rsidR="00067CE9">
        <w:t>najmanjeg</w:t>
      </w:r>
      <w:proofErr w:type="spellEnd"/>
      <w:r w:rsidR="00067CE9">
        <w:t xml:space="preserve"> </w:t>
      </w:r>
      <w:proofErr w:type="spellStart"/>
      <w:r w:rsidR="00067CE9">
        <w:t>detalja</w:t>
      </w:r>
      <w:proofErr w:type="spellEnd"/>
      <w:r w:rsidR="00067CE9">
        <w:t xml:space="preserve">. </w:t>
      </w:r>
      <w:bookmarkStart w:id="5" w:name="_GoBack"/>
      <w:bookmarkEnd w:id="5"/>
      <w:r w:rsidR="00166B3E" w:rsidRPr="001A6E47">
        <w:rPr>
          <w:lang w:val="sr-Latn-CS"/>
        </w:rPr>
        <w:t xml:space="preserve"> </w:t>
      </w:r>
      <w:proofErr w:type="spellStart"/>
      <w:r w:rsidR="00166B3E" w:rsidRPr="001A6E47">
        <w:t>Korisnici</w:t>
      </w:r>
      <w:proofErr w:type="spellEnd"/>
      <w:r w:rsidR="00166B3E" w:rsidRPr="001A6E47">
        <w:t xml:space="preserve"> </w:t>
      </w:r>
      <w:proofErr w:type="spellStart"/>
      <w:proofErr w:type="gramStart"/>
      <w:r w:rsidR="00166B3E" w:rsidRPr="001A6E47">
        <w:t>na</w:t>
      </w:r>
      <w:proofErr w:type="spellEnd"/>
      <w:proofErr w:type="gramEnd"/>
      <w:r w:rsidR="00166B3E" w:rsidRPr="001A6E47">
        <w:t xml:space="preserve"> </w:t>
      </w:r>
      <w:proofErr w:type="spellStart"/>
      <w:r w:rsidR="00166B3E" w:rsidRPr="001A6E47">
        <w:t>sajtu</w:t>
      </w:r>
      <w:proofErr w:type="spellEnd"/>
      <w:r w:rsidR="00166B3E" w:rsidRPr="001A6E47">
        <w:t xml:space="preserve"> </w:t>
      </w:r>
      <w:proofErr w:type="spellStart"/>
      <w:r w:rsidR="00166B3E" w:rsidRPr="001A6E47">
        <w:t>imaju</w:t>
      </w:r>
      <w:proofErr w:type="spellEnd"/>
      <w:r w:rsidR="00166B3E" w:rsidRPr="001A6E47">
        <w:t xml:space="preserve"> </w:t>
      </w:r>
      <w:proofErr w:type="spellStart"/>
      <w:r w:rsidR="00166B3E" w:rsidRPr="001A6E47">
        <w:t>mogucnost</w:t>
      </w:r>
      <w:proofErr w:type="spellEnd"/>
      <w:r w:rsidR="00166B3E" w:rsidRPr="001A6E47">
        <w:t xml:space="preserve"> </w:t>
      </w:r>
      <w:proofErr w:type="spellStart"/>
      <w:r w:rsidR="00166B3E" w:rsidRPr="001A6E47">
        <w:t>registracije</w:t>
      </w:r>
      <w:proofErr w:type="spellEnd"/>
      <w:r w:rsidR="00166B3E" w:rsidRPr="001A6E47">
        <w:t xml:space="preserve"> </w:t>
      </w:r>
      <w:proofErr w:type="spellStart"/>
      <w:r w:rsidR="00166B3E" w:rsidRPr="001A6E47">
        <w:t>i</w:t>
      </w:r>
      <w:proofErr w:type="spellEnd"/>
      <w:r w:rsidR="00166B3E" w:rsidRPr="001A6E47">
        <w:t xml:space="preserve"> </w:t>
      </w:r>
      <w:proofErr w:type="spellStart"/>
      <w:r w:rsidR="00166B3E" w:rsidRPr="001A6E47">
        <w:t>logovanja</w:t>
      </w:r>
      <w:proofErr w:type="spellEnd"/>
      <w:r w:rsidR="00166B3E" w:rsidRPr="001A6E47">
        <w:t xml:space="preserve">. </w:t>
      </w:r>
      <w:r w:rsidR="00166B3E" w:rsidRPr="001A6E47">
        <w:rPr>
          <w:bCs/>
          <w:lang w:val="sr-Latn-BA"/>
        </w:rPr>
        <w:t xml:space="preserve">Registrovani korisnik ima mogućnost </w:t>
      </w:r>
      <w:r w:rsidR="00166B3E" w:rsidRPr="001A6E47">
        <w:rPr>
          <w:rFonts w:eastAsiaTheme="majorEastAsia"/>
          <w:color w:val="000000" w:themeColor="text1"/>
          <w:lang w:val="sr-Latn-RS"/>
        </w:rPr>
        <w:t>da ažurira podatke na svom profilu kao i da obriše svoj nalog.</w:t>
      </w:r>
    </w:p>
    <w:p w14:paraId="0035A4D3" w14:textId="5F4F7B98" w:rsidR="00712834" w:rsidRPr="001A6E47" w:rsidRDefault="00712834" w:rsidP="00F33DCD">
      <w:pPr>
        <w:pStyle w:val="BodyText"/>
        <w:jc w:val="both"/>
        <w:rPr>
          <w:sz w:val="22"/>
          <w:szCs w:val="22"/>
          <w:lang w:val="sr-Latn-CS"/>
        </w:rPr>
      </w:pPr>
    </w:p>
    <w:p w14:paraId="7758439B" w14:textId="77777777" w:rsidR="00166B3E" w:rsidRPr="001A6E47" w:rsidRDefault="00166B3E" w:rsidP="00F33DCD">
      <w:pPr>
        <w:pStyle w:val="BodyText"/>
        <w:jc w:val="both"/>
        <w:rPr>
          <w:sz w:val="22"/>
          <w:szCs w:val="22"/>
          <w:lang w:val="sr-Latn-CS"/>
        </w:rPr>
      </w:pPr>
    </w:p>
    <w:p w14:paraId="2500E049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87887940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206E1F" w:rsidRPr="003372D3">
        <w:rPr>
          <w:lang w:val="sr-Latn-CS"/>
        </w:rPr>
        <w:t xml:space="preserve"> </w:t>
      </w:r>
    </w:p>
    <w:p w14:paraId="2DA91BC0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F1542DD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9A64B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15F998" w14:textId="1C200BBA" w:rsidR="00206E1F" w:rsidRPr="003372D3" w:rsidRDefault="00C7219A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U Novom Pazaru ne postoji slična aplikacija koja bi olakšala organizaciju svečanosti.</w:t>
            </w:r>
          </w:p>
        </w:tc>
      </w:tr>
      <w:tr w:rsidR="00206E1F" w:rsidRPr="003372D3" w14:paraId="5FB9250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B301D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5B2C23" w14:textId="675784A5" w:rsidR="00206E1F" w:rsidRPr="003372D3" w:rsidRDefault="00C7219A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proofErr w:type="spellStart"/>
            <w:r>
              <w:t>Korisnike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>.</w:t>
            </w:r>
          </w:p>
        </w:tc>
      </w:tr>
      <w:tr w:rsidR="00206E1F" w:rsidRPr="003372D3" w14:paraId="3B787EF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CEC0C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78651" w14:textId="2BD12D12" w:rsidR="00206E1F" w:rsidRPr="003372D3" w:rsidRDefault="00C7219A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w:rsidR="00206E1F" w:rsidRPr="003372D3" w14:paraId="04A70465" w14:textId="77777777" w:rsidTr="0094358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8AC4DD0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31DAE3" w14:textId="17C2033E" w:rsidR="00206E1F" w:rsidRPr="003372D3" w:rsidRDefault="00111DDD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Obezbediti sajt koji će vam pržiti profesionalno savetovanje i uslugu za sve vrste vaših proslava, svečanosti i događaja, strateški isplanirati i realizovati vaše želje sve do najmanjeg detalja.</w:t>
            </w:r>
          </w:p>
        </w:tc>
      </w:tr>
    </w:tbl>
    <w:p w14:paraId="16604693" w14:textId="77777777" w:rsidR="00206E1F" w:rsidRPr="003372D3" w:rsidRDefault="00206E1F">
      <w:pPr>
        <w:rPr>
          <w:lang w:val="sr-Latn-CS"/>
        </w:rPr>
      </w:pPr>
    </w:p>
    <w:p w14:paraId="06802B81" w14:textId="77777777" w:rsidR="00206E1F" w:rsidRPr="003372D3" w:rsidRDefault="00B849B5" w:rsidP="00B849B5">
      <w:pPr>
        <w:pStyle w:val="Heading2"/>
        <w:rPr>
          <w:lang w:val="sr-Latn-CS"/>
        </w:rPr>
      </w:pPr>
      <w:bookmarkStart w:id="7" w:name="_Toc87887941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7"/>
    </w:p>
    <w:p w14:paraId="7E11ACE1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0C05A74F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223CB6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7FC717" w14:textId="708C5850" w:rsidR="00206E1F" w:rsidRPr="003372D3" w:rsidRDefault="00111DDD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>.</w:t>
            </w:r>
          </w:p>
        </w:tc>
      </w:tr>
      <w:tr w:rsidR="00206E1F" w:rsidRPr="003372D3" w14:paraId="2BB59B2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F02F08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91BA0" w14:textId="13328CC2" w:rsidR="00206E1F" w:rsidRPr="003372D3" w:rsidRDefault="00111DDD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Žele da organizuju svoju savršenu svečanost.</w:t>
            </w:r>
          </w:p>
        </w:tc>
      </w:tr>
      <w:tr w:rsidR="00206E1F" w:rsidRPr="003372D3" w14:paraId="269ECD6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0EBCD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6FD72D" w14:textId="77777777" w:rsidR="00206E1F" w:rsidRPr="003372D3" w:rsidRDefault="00143087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0629E28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3B1CD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E734B" w14:textId="6B10F019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143087">
              <w:rPr>
                <w:lang w:val="sr-Latn-CS"/>
              </w:rPr>
              <w:t xml:space="preserve">mogućava </w:t>
            </w:r>
            <w:r w:rsidR="00111DDD">
              <w:rPr>
                <w:lang w:val="sr-Latn-CS"/>
              </w:rPr>
              <w:t>korisnicima koji žele da  organizuju svečanos</w:t>
            </w:r>
            <w:r w:rsidRPr="00BF5788">
              <w:rPr>
                <w:lang w:val="sr-Latn-CS"/>
              </w:rPr>
              <w:t xml:space="preserve"> da to mogu uraditi sada online putem</w:t>
            </w:r>
            <w:r w:rsidR="00111DDD">
              <w:rPr>
                <w:lang w:val="sr-Latn-CS"/>
              </w:rPr>
              <w:t>.</w:t>
            </w:r>
          </w:p>
        </w:tc>
      </w:tr>
      <w:tr w:rsidR="00206E1F" w:rsidRPr="003372D3" w14:paraId="01383DF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E35C0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E91B3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8" w:name="_Hlk87198865"/>
            <w:r>
              <w:rPr>
                <w:lang w:val="sr-Latn-CS"/>
              </w:rPr>
              <w:t>P</w:t>
            </w:r>
            <w:r w:rsidR="00143087">
              <w:rPr>
                <w:lang w:val="sr-Latn-CS"/>
              </w:rPr>
              <w:t xml:space="preserve">ostojećih </w:t>
            </w:r>
            <w:r>
              <w:rPr>
                <w:lang w:val="sr-Latn-CS"/>
              </w:rPr>
              <w:t>web</w:t>
            </w:r>
            <w:r w:rsidR="0033372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aplikacija koje naplaćuju registraciju i troškove korišćenja web</w:t>
            </w:r>
            <w:r w:rsidR="00432DB7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aplikacije.</w:t>
            </w:r>
            <w:bookmarkEnd w:id="8"/>
          </w:p>
        </w:tc>
      </w:tr>
      <w:tr w:rsidR="00206E1F" w:rsidRPr="003372D3" w14:paraId="1191ECF9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5AF1B6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bookmarkStart w:id="9" w:name="_Hlk87199317"/>
            <w:r>
              <w:rPr>
                <w:i/>
                <w:lang w:val="sr-Latn-CS"/>
              </w:rPr>
              <w:t>Naš proizvod će</w:t>
            </w:r>
            <w:bookmarkEnd w:id="9"/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BC22DB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10" w:name="_Hlk87199305"/>
            <w:r w:rsidRPr="00BF5788">
              <w:rPr>
                <w:lang w:val="sr-Latn-CS"/>
              </w:rPr>
              <w:t>Obezbediti</w:t>
            </w:r>
            <w:r>
              <w:rPr>
                <w:lang w:val="sr-Latn-CS"/>
              </w:rPr>
              <w:t xml:space="preserve"> besplatno korišćenje web</w:t>
            </w:r>
            <w:r w:rsidR="0033372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 xml:space="preserve">aplikacije i svih njenih pogodnosti. </w:t>
            </w:r>
            <w:bookmarkEnd w:id="10"/>
          </w:p>
        </w:tc>
      </w:tr>
    </w:tbl>
    <w:p w14:paraId="263CD5E3" w14:textId="77777777" w:rsidR="00206E1F" w:rsidRPr="003372D3" w:rsidRDefault="00206E1F">
      <w:pPr>
        <w:rPr>
          <w:lang w:val="sr-Latn-CS"/>
        </w:rPr>
      </w:pPr>
    </w:p>
    <w:p w14:paraId="06E63F9B" w14:textId="77777777" w:rsidR="00206E1F" w:rsidRPr="003372D3" w:rsidRDefault="00D44844">
      <w:pPr>
        <w:pStyle w:val="Heading1"/>
        <w:rPr>
          <w:lang w:val="sr-Latn-CS"/>
        </w:rPr>
      </w:pPr>
      <w:bookmarkStart w:id="11" w:name="_Toc87887942"/>
      <w:r>
        <w:rPr>
          <w:lang w:val="sr-Latn-CS"/>
        </w:rPr>
        <w:t>Opis korisnika</w:t>
      </w:r>
      <w:bookmarkEnd w:id="11"/>
    </w:p>
    <w:p w14:paraId="4A22E47D" w14:textId="6089250F" w:rsidR="00206E1F" w:rsidRPr="003372D3" w:rsidRDefault="008D40CE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</w:t>
      </w:r>
      <w:r w:rsidR="0093721F">
        <w:rPr>
          <w:lang w:val="sr-Latn-CS"/>
        </w:rPr>
        <w:t xml:space="preserve">vom odeljku opisani su korisnici YourEvent </w:t>
      </w:r>
      <w:r>
        <w:rPr>
          <w:lang w:val="sr-Latn-CS"/>
        </w:rPr>
        <w:t>sistema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 xml:space="preserve">Postoje </w:t>
      </w:r>
      <w:r w:rsidR="0093721F">
        <w:rPr>
          <w:lang w:val="sr-Latn-CS"/>
        </w:rPr>
        <w:t>3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5E1376">
        <w:rPr>
          <w:lang w:val="sr-Latn-CS"/>
        </w:rPr>
        <w:t xml:space="preserve"> </w:t>
      </w:r>
      <w:r w:rsidR="006F2FB5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5E1376">
        <w:rPr>
          <w:lang w:val="sr-Latn-CS"/>
        </w:rPr>
        <w:t>aplikacije</w:t>
      </w:r>
      <w:r w:rsidR="0093721F">
        <w:rPr>
          <w:lang w:val="sr-Latn-CS"/>
        </w:rPr>
        <w:t>, posetilac, registrovani korisnik.</w:t>
      </w:r>
    </w:p>
    <w:p w14:paraId="37A47EAE" w14:textId="77777777" w:rsidR="00206E1F" w:rsidRPr="003372D3" w:rsidRDefault="00B849B5" w:rsidP="00B849B5">
      <w:pPr>
        <w:pStyle w:val="Heading2"/>
        <w:rPr>
          <w:lang w:val="sr-Latn-CS"/>
        </w:rPr>
      </w:pPr>
      <w:bookmarkStart w:id="12" w:name="_Toc87887943"/>
      <w:r>
        <w:rPr>
          <w:lang w:val="sr-Latn-CS"/>
        </w:rPr>
        <w:t>Opis potencijalnog tržišta</w:t>
      </w:r>
      <w:bookmarkEnd w:id="12"/>
    </w:p>
    <w:p w14:paraId="3C9CA8EF" w14:textId="77777777" w:rsidR="00206E1F" w:rsidRPr="003372D3" w:rsidRDefault="00206E1F">
      <w:pPr>
        <w:rPr>
          <w:lang w:val="sr-Latn-CS"/>
        </w:rPr>
      </w:pPr>
    </w:p>
    <w:p w14:paraId="6109BCDA" w14:textId="77777777" w:rsidR="0039103B" w:rsidRDefault="0039103B" w:rsidP="001A6E47">
      <w:pPr>
        <w:pStyle w:val="mojfon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4D9EE3D7" w14:textId="61BAADAD" w:rsidR="009B2233" w:rsidRDefault="0039103B" w:rsidP="001A6E47">
      <w:pPr>
        <w:pStyle w:val="mojfont"/>
        <w:rPr>
          <w:lang w:val="sr-Latn-CS"/>
        </w:rPr>
      </w:pPr>
      <w:r>
        <w:rPr>
          <w:lang w:val="sr-Latn-CS"/>
        </w:rPr>
        <w:t>Inicijalna verzija</w:t>
      </w:r>
      <w:r w:rsidR="0079080B">
        <w:rPr>
          <w:lang w:val="sr-Latn-CS"/>
        </w:rPr>
        <w:t xml:space="preserve"> </w:t>
      </w:r>
      <w:r w:rsidR="0093721F">
        <w:rPr>
          <w:lang w:val="sr-Latn-CS"/>
        </w:rPr>
        <w:t xml:space="preserve">YourEvent </w:t>
      </w:r>
      <w:r w:rsidR="0049013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49013E">
        <w:rPr>
          <w:lang w:val="sr-Latn-CS"/>
        </w:rPr>
        <w:t>aplikacije</w:t>
      </w:r>
      <w:r>
        <w:rPr>
          <w:lang w:val="sr-Latn-CS"/>
        </w:rPr>
        <w:t xml:space="preserve"> će biti namenjena</w:t>
      </w:r>
      <w:r w:rsidR="0093721F">
        <w:rPr>
          <w:lang w:val="sr-Latn-CS"/>
        </w:rPr>
        <w:t xml:space="preserve"> korisnicima </w:t>
      </w:r>
      <w:r w:rsidR="0079080B">
        <w:rPr>
          <w:lang w:val="sr-Latn-CS"/>
        </w:rPr>
        <w:t>u Novom Pazaru</w:t>
      </w:r>
      <w:r>
        <w:rPr>
          <w:lang w:val="sr-Latn-CS"/>
        </w:rPr>
        <w:t xml:space="preserve">. Ukoliko se ukaže interesovanje moguće je proširiti primenu i na </w:t>
      </w:r>
      <w:r w:rsidR="0093721F">
        <w:rPr>
          <w:lang w:val="sr-Latn-CS"/>
        </w:rPr>
        <w:t xml:space="preserve">ostale gradove </w:t>
      </w:r>
      <w:r>
        <w:rPr>
          <w:lang w:val="sr-Latn-CS"/>
        </w:rPr>
        <w:t>u okruženju</w:t>
      </w:r>
      <w:r w:rsidR="00710E84">
        <w:rPr>
          <w:lang w:val="sr-Latn-CS"/>
        </w:rPr>
        <w:t>.</w:t>
      </w:r>
      <w:r w:rsidR="005E1376" w:rsidRPr="005E1376">
        <w:rPr>
          <w:lang w:val="sr-Latn-CS"/>
        </w:rPr>
        <w:t xml:space="preserve"> </w:t>
      </w:r>
    </w:p>
    <w:p w14:paraId="6397977B" w14:textId="77777777" w:rsidR="0039103B" w:rsidRDefault="009B2233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Dizajn </w:t>
      </w:r>
      <w:r w:rsidR="0079080B" w:rsidRPr="0079080B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79080B" w:rsidRPr="0079080B">
        <w:rPr>
          <w:lang w:val="sr-Latn-CS"/>
        </w:rPr>
        <w:t>aplikacij</w:t>
      </w:r>
      <w:r w:rsidR="0079080B">
        <w:rPr>
          <w:lang w:val="sr-Latn-CS"/>
        </w:rPr>
        <w:t>e</w:t>
      </w:r>
      <w:r>
        <w:rPr>
          <w:lang w:val="sr-Latn-CS"/>
        </w:rPr>
        <w:t xml:space="preserve"> će biti što je moguće više zasnovan na podacima koji se čuvaju u bazi podataka što će omogućiti jednostavne modifikacije nakon instalacije sistema.</w:t>
      </w:r>
    </w:p>
    <w:p w14:paraId="499B247F" w14:textId="77777777" w:rsidR="00206E1F" w:rsidRDefault="00D44844" w:rsidP="00D44844">
      <w:pPr>
        <w:pStyle w:val="Heading2"/>
        <w:rPr>
          <w:lang w:val="sr-Latn-CS"/>
        </w:rPr>
      </w:pPr>
      <w:bookmarkStart w:id="13" w:name="_Toc87887944"/>
      <w:r>
        <w:rPr>
          <w:lang w:val="sr-Latn-CS"/>
        </w:rPr>
        <w:t>Profili korisnika</w:t>
      </w:r>
      <w:bookmarkEnd w:id="13"/>
    </w:p>
    <w:p w14:paraId="78F46868" w14:textId="77777777" w:rsidR="0093721F" w:rsidRPr="0093721F" w:rsidRDefault="0093721F" w:rsidP="0093721F">
      <w:pPr>
        <w:rPr>
          <w:lang w:val="sr-Latn-CS"/>
        </w:rPr>
      </w:pPr>
    </w:p>
    <w:p w14:paraId="4A938756" w14:textId="77777777" w:rsidR="0093721F" w:rsidRDefault="0093721F" w:rsidP="001A6E47">
      <w:pPr>
        <w:pStyle w:val="mojfont"/>
        <w:rPr>
          <w:rFonts w:eastAsiaTheme="majorEastAsia"/>
          <w:color w:val="000000" w:themeColor="text1"/>
          <w:lang w:val="sr-Latn-RS"/>
        </w:rPr>
      </w:pPr>
      <w:r>
        <w:rPr>
          <w:b/>
        </w:rP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najveće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: da </w:t>
      </w:r>
      <w:proofErr w:type="spellStart"/>
      <w:r>
        <w:t>unosi</w:t>
      </w:r>
      <w:proofErr w:type="spellEnd"/>
      <w:r>
        <w:t xml:space="preserve">,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</w:t>
      </w:r>
      <w:proofErr w:type="spellEnd"/>
      <w:r>
        <w:rPr>
          <w:lang w:val="sr-Latn-BA"/>
        </w:rPr>
        <w:t xml:space="preserve">še, uređuje, prikazuje i prilagođava sadržaj </w:t>
      </w:r>
      <w:proofErr w:type="gramStart"/>
      <w:r>
        <w:rPr>
          <w:lang w:val="sr-Latn-BA"/>
        </w:rPr>
        <w:t>aplikacije(</w:t>
      </w:r>
      <w:proofErr w:type="gramEnd"/>
      <w:r>
        <w:rPr>
          <w:lang w:val="sr-Latn-BA"/>
        </w:rPr>
        <w:t xml:space="preserve">hoteli, poslastičarnice,cvećare, fotografi, prodavnice venčanica, izmene termina). Takođe ima i pristup svim informacijama i funkcijama kojima aplikacija raspolaže. </w:t>
      </w:r>
      <w:r w:rsidRPr="00742387">
        <w:rPr>
          <w:color w:val="000000" w:themeColor="text1"/>
        </w:rPr>
        <w:t xml:space="preserve">Administrator </w:t>
      </w:r>
      <w:proofErr w:type="spellStart"/>
      <w:r w:rsidRPr="00742387">
        <w:rPr>
          <w:color w:val="000000" w:themeColor="text1"/>
        </w:rPr>
        <w:t>ima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mogućnost</w:t>
      </w:r>
      <w:proofErr w:type="spellEnd"/>
      <w:r w:rsidRPr="00742387">
        <w:rPr>
          <w:color w:val="000000" w:themeColor="text1"/>
        </w:rPr>
        <w:t xml:space="preserve"> </w:t>
      </w:r>
      <w:r w:rsidRPr="00742387">
        <w:rPr>
          <w:color w:val="000000" w:themeColor="text1"/>
          <w:lang w:val="sr-Latn-BA"/>
        </w:rPr>
        <w:t xml:space="preserve">da </w:t>
      </w:r>
      <w:proofErr w:type="spellStart"/>
      <w:r>
        <w:rPr>
          <w:color w:val="000000" w:themeColor="text1"/>
        </w:rPr>
        <w:t>prihvata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ili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odbija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korisnik</w:t>
      </w:r>
      <w:proofErr w:type="spellEnd"/>
      <w:r w:rsidRPr="00742387">
        <w:rPr>
          <w:color w:val="000000" w:themeColor="text1"/>
          <w:lang w:val="sr-Latn-BA"/>
        </w:rPr>
        <w:t>e</w:t>
      </w:r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koji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su</w:t>
      </w:r>
      <w:proofErr w:type="spellEnd"/>
      <w:r w:rsidRPr="00742387">
        <w:rPr>
          <w:color w:val="000000" w:themeColor="text1"/>
        </w:rPr>
        <w:t xml:space="preserve"> se </w:t>
      </w:r>
      <w:proofErr w:type="spellStart"/>
      <w:r w:rsidRPr="00742387">
        <w:rPr>
          <w:color w:val="000000" w:themeColor="text1"/>
        </w:rPr>
        <w:t>prijavljivali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 xml:space="preserve">Pored </w:t>
      </w:r>
      <w:proofErr w:type="spellStart"/>
      <w:r>
        <w:rPr>
          <w:color w:val="000000" w:themeColor="text1"/>
        </w:rPr>
        <w:t>dodavanja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brisanja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 xml:space="preserve">, administrator </w:t>
      </w:r>
      <w:proofErr w:type="spellStart"/>
      <w:r>
        <w:rPr>
          <w:color w:val="000000" w:themeColor="text1"/>
        </w:rPr>
        <w:t>takođe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može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ažurirati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Administrator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uvid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rezervacije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profile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Kada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odluči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organizuje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svečanost</w:t>
      </w:r>
      <w:proofErr w:type="spellEnd"/>
      <w:r>
        <w:rPr>
          <w:color w:val="000000" w:themeColor="text1"/>
        </w:rPr>
        <w:t xml:space="preserve">, on </w:t>
      </w:r>
      <w:proofErr w:type="spellStart"/>
      <w:r>
        <w:rPr>
          <w:color w:val="000000" w:themeColor="text1"/>
        </w:rPr>
        <w:t>unosi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gostiju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na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osnovu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kojeg</w:t>
      </w:r>
      <w:proofErr w:type="spellEnd"/>
      <w:r>
        <w:rPr>
          <w:color w:val="000000" w:themeColor="text1"/>
        </w:rPr>
        <w:t xml:space="preserve"> administrator </w:t>
      </w:r>
      <w:proofErr w:type="spellStart"/>
      <w:r>
        <w:rPr>
          <w:color w:val="000000" w:themeColor="text1"/>
        </w:rPr>
        <w:t>predlaže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od </w:t>
      </w:r>
      <w:proofErr w:type="spellStart"/>
      <w:r>
        <w:rPr>
          <w:color w:val="000000" w:themeColor="text1"/>
        </w:rPr>
        <w:t>ponuđenih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hotela</w:t>
      </w:r>
      <w:proofErr w:type="spellEnd"/>
      <w:r>
        <w:rPr>
          <w:color w:val="000000" w:themeColor="text1"/>
        </w:rPr>
        <w:t xml:space="preserve"> bi bio </w:t>
      </w:r>
      <w:proofErr w:type="spellStart"/>
      <w:r>
        <w:rPr>
          <w:color w:val="000000" w:themeColor="text1"/>
        </w:rPr>
        <w:t>najbolji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određuje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dovoljnih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fotografa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broj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kolača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cveća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potrebnog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kićenje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dekoraciju</w:t>
      </w:r>
      <w:proofErr w:type="spellEnd"/>
      <w:r>
        <w:rPr>
          <w:color w:val="000000" w:themeColor="text1"/>
        </w:rPr>
        <w:t xml:space="preserve">. </w:t>
      </w:r>
      <w:r w:rsidRPr="00840C84">
        <w:rPr>
          <w:rFonts w:eastAsiaTheme="majorEastAsia"/>
          <w:color w:val="000000" w:themeColor="text1"/>
          <w:lang w:val="sr-Latn-RS"/>
        </w:rPr>
        <w:t>Administratora će moguće biti kontaktirati putem e-maila, pomoću ugrađene e-mail forme u aplikaciji.</w:t>
      </w:r>
      <w:r>
        <w:rPr>
          <w:rFonts w:eastAsiaTheme="majorEastAsia"/>
          <w:color w:val="000000" w:themeColor="text1"/>
          <w:lang w:val="sr-Latn-RS"/>
        </w:rPr>
        <w:t xml:space="preserve"> U slučaju da zaboravi lozinku administrator će moći da je povrati putem e-maila.</w:t>
      </w:r>
    </w:p>
    <w:p w14:paraId="53565D02" w14:textId="77777777" w:rsidR="0093721F" w:rsidRDefault="0093721F" w:rsidP="0093721F">
      <w:pPr>
        <w:pStyle w:val="ListParagraph"/>
        <w:rPr>
          <w:rFonts w:ascii="Times New Roman" w:eastAsiaTheme="majorEastAsia" w:hAnsi="Times New Roman" w:cs="Times New Roman"/>
          <w:color w:val="000000" w:themeColor="text1"/>
          <w:lang w:val="sr-Latn-RS"/>
        </w:rPr>
      </w:pPr>
    </w:p>
    <w:p w14:paraId="333B000D" w14:textId="77777777" w:rsidR="0093721F" w:rsidRDefault="0093721F" w:rsidP="0093721F">
      <w:pPr>
        <w:pStyle w:val="ListParagraph"/>
        <w:rPr>
          <w:rFonts w:ascii="Times New Roman" w:eastAsiaTheme="majorEastAsia" w:hAnsi="Times New Roman" w:cs="Times New Roman"/>
          <w:color w:val="000000" w:themeColor="text1"/>
          <w:lang w:val="sr-Latn-RS"/>
        </w:rPr>
      </w:pPr>
    </w:p>
    <w:p w14:paraId="797DC2E5" w14:textId="77777777" w:rsidR="0093721F" w:rsidRDefault="0093721F" w:rsidP="0093721F">
      <w:pPr>
        <w:pStyle w:val="ListParagraph"/>
        <w:rPr>
          <w:rFonts w:ascii="Times New Roman" w:eastAsiaTheme="majorEastAsia" w:hAnsi="Times New Roman" w:cs="Times New Roman"/>
          <w:color w:val="000000" w:themeColor="text1"/>
          <w:lang w:val="sr-Latn-RS"/>
        </w:rPr>
      </w:pPr>
    </w:p>
    <w:p w14:paraId="2EB13021" w14:textId="77777777" w:rsidR="0093721F" w:rsidRDefault="0093721F" w:rsidP="001A6E47">
      <w:pPr>
        <w:pStyle w:val="mojfont"/>
        <w:rPr>
          <w:color w:val="000000" w:themeColor="text1"/>
        </w:rPr>
      </w:pPr>
      <w:proofErr w:type="spellStart"/>
      <w:proofErr w:type="gramStart"/>
      <w:r w:rsidRPr="0067128A">
        <w:rPr>
          <w:b/>
          <w:color w:val="000000" w:themeColor="text1"/>
        </w:rPr>
        <w:t>Posetilac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mogućnost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pretraživanja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sajta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slanje</w:t>
      </w:r>
      <w:proofErr w:type="spellEnd"/>
      <w:r>
        <w:rPr>
          <w:color w:val="000000" w:themeColor="text1"/>
        </w:rPr>
        <w:t xml:space="preserve"> e-</w:t>
      </w:r>
      <w:proofErr w:type="spellStart"/>
      <w:r>
        <w:rPr>
          <w:color w:val="000000" w:themeColor="text1"/>
        </w:rPr>
        <w:t>maila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administratoru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mogucnost</w:t>
      </w:r>
      <w:proofErr w:type="spellEnd"/>
      <w:r>
        <w:rPr>
          <w:color w:val="000000" w:themeColor="text1"/>
        </w:rPr>
        <w:t xml:space="preserve"> da se </w:t>
      </w:r>
      <w:proofErr w:type="spellStart"/>
      <w:r>
        <w:rPr>
          <w:color w:val="000000" w:themeColor="text1"/>
        </w:rPr>
        <w:t>registruje</w:t>
      </w:r>
      <w:proofErr w:type="spellEnd"/>
      <w:r w:rsidRPr="000F5F60">
        <w:rPr>
          <w:lang w:val="sr-Latn-BA"/>
        </w:rPr>
        <w:t xml:space="preserve"> </w:t>
      </w:r>
      <w:r>
        <w:rPr>
          <w:lang w:val="sr-Latn-BA"/>
        </w:rPr>
        <w:t>Prilikom registracije svaki korisnik je dužan da ostavi lične podatke</w:t>
      </w:r>
      <w:r>
        <w:t xml:space="preserve">: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, e-mail </w:t>
      </w:r>
      <w:proofErr w:type="spellStart"/>
      <w:r>
        <w:t>adresu</w:t>
      </w:r>
      <w:proofErr w:type="spellEnd"/>
    </w:p>
    <w:p w14:paraId="474D05C1" w14:textId="77777777" w:rsidR="0093721F" w:rsidRDefault="0093721F" w:rsidP="001A6E47">
      <w:pPr>
        <w:pStyle w:val="mojfont"/>
        <w:rPr>
          <w:rFonts w:eastAsiaTheme="majorEastAsia"/>
          <w:lang w:val="sr-Latn-RS"/>
        </w:rPr>
      </w:pPr>
      <w:r>
        <w:rPr>
          <w:b/>
          <w:lang w:val="sr-Latn-BA"/>
        </w:rPr>
        <w:t xml:space="preserve">Registrovani korisnik </w:t>
      </w:r>
      <w:r w:rsidRPr="00F356A5">
        <w:rPr>
          <w:lang w:val="sr-Latn-BA"/>
        </w:rPr>
        <w:t xml:space="preserve">ima </w:t>
      </w:r>
      <w:r>
        <w:rPr>
          <w:lang w:val="sr-Latn-BA"/>
        </w:rPr>
        <w:t xml:space="preserve">mogućnost </w:t>
      </w:r>
      <w:r w:rsidRPr="003B0B8A">
        <w:rPr>
          <w:rFonts w:eastAsiaTheme="majorEastAsia"/>
          <w:lang w:val="sr-Latn-RS"/>
        </w:rPr>
        <w:t>da ažurira podatke na svom profi</w:t>
      </w:r>
      <w:r>
        <w:rPr>
          <w:rFonts w:eastAsiaTheme="majorEastAsia"/>
          <w:lang w:val="sr-Latn-RS"/>
        </w:rPr>
        <w:t>lu kao i da obriše svoj nalog.</w:t>
      </w:r>
    </w:p>
    <w:p w14:paraId="70E2850B" w14:textId="77777777" w:rsidR="0093721F" w:rsidRPr="00F356A5" w:rsidRDefault="0093721F" w:rsidP="001A6E47">
      <w:pPr>
        <w:pStyle w:val="mojfont"/>
        <w:rPr>
          <w:rFonts w:eastAsiaTheme="majorEastAsia"/>
          <w:color w:val="000000" w:themeColor="text1"/>
          <w:lang w:val="sr-Latn-RS"/>
        </w:rPr>
      </w:pPr>
      <w:r w:rsidRPr="00F356A5">
        <w:rPr>
          <w:lang w:val="sr-Latn-BA"/>
        </w:rPr>
        <w:t xml:space="preserve">Podaci o svakom registrovanom  korisniku se čuvaju u bazi podataka. Klikom na dugme korisnik će popuniti formu u kojoj će se nalaziti planirani broj gostiju, datum kada je planirao svečanost, vreme kada je </w:t>
      </w:r>
      <w:r w:rsidRPr="00F356A5">
        <w:rPr>
          <w:lang w:val="sr-Latn-BA"/>
        </w:rPr>
        <w:lastRenderedPageBreak/>
        <w:t xml:space="preserve">planirana svečanost i tip veselja. 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, Korisnik </w:t>
      </w:r>
      <w:proofErr w:type="spellStart"/>
      <w:r w:rsidRPr="00840C84">
        <w:t>dobija</w:t>
      </w:r>
      <w:proofErr w:type="spellEnd"/>
      <w:r w:rsidRPr="00840C84">
        <w:t xml:space="preserve"> „bonus </w:t>
      </w:r>
      <w:proofErr w:type="spellStart"/>
      <w:r w:rsidRPr="00840C84">
        <w:t>poene</w:t>
      </w:r>
      <w:proofErr w:type="spellEnd"/>
      <w:proofErr w:type="gramStart"/>
      <w:r w:rsidRPr="00840C84">
        <w:t xml:space="preserve">“ </w:t>
      </w:r>
      <w:proofErr w:type="spellStart"/>
      <w:r w:rsidRPr="00840C84">
        <w:t>koji</w:t>
      </w:r>
      <w:proofErr w:type="spellEnd"/>
      <w:proofErr w:type="gramEnd"/>
      <w:r w:rsidRPr="00840C84">
        <w:t xml:space="preserve"> </w:t>
      </w:r>
      <w:proofErr w:type="spellStart"/>
      <w:r w:rsidRPr="00840C84">
        <w:t>će</w:t>
      </w:r>
      <w:proofErr w:type="spellEnd"/>
      <w:r w:rsidRPr="00840C84">
        <w:t xml:space="preserve"> </w:t>
      </w:r>
      <w:r>
        <w:t xml:space="preserve"> </w:t>
      </w:r>
      <w:r w:rsidRPr="00840C84">
        <w:t xml:space="preserve">mu </w:t>
      </w:r>
      <w:proofErr w:type="spellStart"/>
      <w:r w:rsidRPr="00840C84">
        <w:t>kasnije</w:t>
      </w:r>
      <w:proofErr w:type="spellEnd"/>
      <w:r w:rsidRPr="00840C84">
        <w:t xml:space="preserve"> </w:t>
      </w:r>
      <w:proofErr w:type="spellStart"/>
      <w:r w:rsidRPr="00840C84">
        <w:t>služiti</w:t>
      </w:r>
      <w:proofErr w:type="spellEnd"/>
      <w:r w:rsidRPr="00840C84">
        <w:t xml:space="preserve"> </w:t>
      </w:r>
      <w:proofErr w:type="spellStart"/>
      <w:r w:rsidRPr="00840C84">
        <w:t>kao</w:t>
      </w:r>
      <w:proofErr w:type="spellEnd"/>
      <w:r w:rsidRPr="00840C84">
        <w:t xml:space="preserve"> </w:t>
      </w:r>
      <w:proofErr w:type="spellStart"/>
      <w:r w:rsidRPr="00840C84">
        <w:t>po</w:t>
      </w:r>
      <w:r>
        <w:t>pust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odluči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. </w:t>
      </w:r>
      <w:r w:rsidRPr="00F356A5">
        <w:rPr>
          <w:rFonts w:eastAsiaTheme="majorEastAsia"/>
          <w:color w:val="000000" w:themeColor="text1"/>
          <w:lang w:val="sr-Latn-RS"/>
        </w:rPr>
        <w:t>U slučaju da zaboravi lozinku korisnik će moći da je povrati putem e-maila.</w:t>
      </w:r>
    </w:p>
    <w:p w14:paraId="68AAB2AA" w14:textId="77777777" w:rsidR="0093721F" w:rsidRPr="00840C84" w:rsidRDefault="0093721F" w:rsidP="001A6E47">
      <w:pPr>
        <w:pStyle w:val="mojfont"/>
        <w:rPr>
          <w:rFonts w:eastAsiaTheme="majorEastAsia"/>
          <w:color w:val="000000" w:themeColor="text1"/>
          <w:lang w:val="sr-Latn-RS"/>
        </w:rPr>
      </w:pPr>
    </w:p>
    <w:p w14:paraId="18BBD559" w14:textId="77777777" w:rsidR="0093721F" w:rsidRDefault="0093721F" w:rsidP="001A6E47">
      <w:pPr>
        <w:pStyle w:val="mojfont"/>
        <w:rPr>
          <w:rFonts w:eastAsiaTheme="majorEastAsia"/>
          <w:color w:val="000000" w:themeColor="text1"/>
          <w:sz w:val="28"/>
          <w:szCs w:val="28"/>
          <w:lang w:val="sr-Latn-RS"/>
        </w:rPr>
      </w:pPr>
    </w:p>
    <w:p w14:paraId="51A5C29A" w14:textId="77777777" w:rsidR="0093721F" w:rsidRPr="0093721F" w:rsidRDefault="0093721F" w:rsidP="0093721F">
      <w:pPr>
        <w:rPr>
          <w:lang w:val="sr-Latn-CS"/>
        </w:rPr>
      </w:pPr>
    </w:p>
    <w:p w14:paraId="5FD3FBAB" w14:textId="77777777" w:rsidR="00206E1F" w:rsidRPr="003372D3" w:rsidRDefault="00206E1F">
      <w:pPr>
        <w:rPr>
          <w:lang w:val="sr-Latn-CS"/>
        </w:rPr>
      </w:pPr>
    </w:p>
    <w:p w14:paraId="78E0DC7C" w14:textId="77777777" w:rsidR="00206E1F" w:rsidRPr="003372D3" w:rsidRDefault="00B849B5" w:rsidP="00B849B5">
      <w:pPr>
        <w:pStyle w:val="Heading2"/>
        <w:rPr>
          <w:lang w:val="sr-Latn-CS"/>
        </w:rPr>
      </w:pPr>
      <w:bookmarkStart w:id="14" w:name="_Toc87887945"/>
      <w:r>
        <w:rPr>
          <w:lang w:val="sr-Latn-CS"/>
        </w:rPr>
        <w:t>Opis okruženja</w:t>
      </w:r>
      <w:bookmarkEnd w:id="14"/>
    </w:p>
    <w:p w14:paraId="6577703D" w14:textId="77777777" w:rsidR="00206E1F" w:rsidRPr="003372D3" w:rsidRDefault="00206E1F">
      <w:pPr>
        <w:rPr>
          <w:lang w:val="sr-Latn-CS"/>
        </w:rPr>
      </w:pPr>
    </w:p>
    <w:p w14:paraId="3219C348" w14:textId="77777777" w:rsidR="00150CC1" w:rsidRDefault="00150CC1" w:rsidP="001A6E47">
      <w:pPr>
        <w:pStyle w:val="mojfon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216562F2" w14:textId="77777777" w:rsidR="00206E1F" w:rsidRPr="003372D3" w:rsidRDefault="00D44844" w:rsidP="00D44844">
      <w:pPr>
        <w:pStyle w:val="Heading2"/>
        <w:rPr>
          <w:lang w:val="sr-Latn-CS"/>
        </w:rPr>
      </w:pPr>
      <w:bookmarkStart w:id="15" w:name="_Toc87887946"/>
      <w:r>
        <w:rPr>
          <w:lang w:val="sr-Latn-CS"/>
        </w:rPr>
        <w:t>Osnovne potrebe korisnika</w:t>
      </w:r>
      <w:bookmarkEnd w:id="15"/>
    </w:p>
    <w:p w14:paraId="4991A3D2" w14:textId="77777777" w:rsidR="00206E1F" w:rsidRPr="003372D3" w:rsidRDefault="00206E1F">
      <w:pPr>
        <w:rPr>
          <w:lang w:val="sr-Latn-CS"/>
        </w:rPr>
      </w:pPr>
    </w:p>
    <w:p w14:paraId="73469B2F" w14:textId="77777777" w:rsidR="00206E1F" w:rsidRDefault="00571FC4" w:rsidP="001A6E47">
      <w:pPr>
        <w:pStyle w:val="mojfon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0759EBB2" w14:textId="77777777" w:rsidR="003964E1" w:rsidRDefault="003964E1" w:rsidP="001A6E47">
      <w:pPr>
        <w:pStyle w:val="mojfont"/>
        <w:rPr>
          <w:lang w:val="sr-Latn-CS"/>
        </w:rPr>
      </w:pPr>
      <w:r>
        <w:rPr>
          <w:lang w:val="sr-Latn-CS"/>
        </w:rPr>
        <w:t>Osnovne potrebe korisnika identifikovane na osnovu intervjuisanja potencijalnih korisnika su:</w:t>
      </w:r>
    </w:p>
    <w:p w14:paraId="1BB5F609" w14:textId="77777777" w:rsidR="001A6E47" w:rsidRDefault="001A6E47" w:rsidP="001A6E47">
      <w:pPr>
        <w:pStyle w:val="mojfont"/>
        <w:rPr>
          <w:lang w:val="sr-Latn-CS"/>
        </w:rPr>
      </w:pPr>
    </w:p>
    <w:p w14:paraId="1FB3D013" w14:textId="77777777" w:rsidR="003964E1" w:rsidRDefault="003964E1" w:rsidP="001A6E47">
      <w:pPr>
        <w:pStyle w:val="mojfon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Brže i kvalitetnije pružanje usluga.</w:t>
      </w:r>
    </w:p>
    <w:p w14:paraId="50423C86" w14:textId="77777777" w:rsidR="003964E1" w:rsidRDefault="003964E1" w:rsidP="001A6E47">
      <w:pPr>
        <w:pStyle w:val="mojfon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Savremen i moderan način rada.</w:t>
      </w:r>
    </w:p>
    <w:p w14:paraId="41CEA7AC" w14:textId="6990EA28" w:rsidR="001A6E47" w:rsidRDefault="003964E1" w:rsidP="001A6E47">
      <w:pPr>
        <w:pStyle w:val="mojfon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Mogućnost kontaktiranja organizacije putem mail-a;</w:t>
      </w:r>
    </w:p>
    <w:p w14:paraId="0478F87C" w14:textId="30033825" w:rsidR="003964E1" w:rsidRDefault="003964E1" w:rsidP="001A6E47">
      <w:pPr>
        <w:pStyle w:val="mojfon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Online zakazivanja.</w:t>
      </w:r>
    </w:p>
    <w:p w14:paraId="05819FFC" w14:textId="7773F737" w:rsidR="003964E1" w:rsidRDefault="003964E1" w:rsidP="001A6E47">
      <w:pPr>
        <w:pStyle w:val="mojfon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Ukoliko se jave neki novi zahtevi od strane potencijalnih korisnika, biće realizovani u najkrać</w:t>
      </w:r>
      <w:r w:rsidR="001A6E47">
        <w:rPr>
          <w:lang w:val="sr-Latn-CS"/>
        </w:rPr>
        <w:t xml:space="preserve">em mogućem </w:t>
      </w:r>
      <w:r>
        <w:rPr>
          <w:lang w:val="sr-Latn-CS"/>
        </w:rPr>
        <w:t>roku.</w:t>
      </w:r>
    </w:p>
    <w:p w14:paraId="58E33886" w14:textId="77777777" w:rsidR="003964E1" w:rsidRDefault="003964E1" w:rsidP="003964E1">
      <w:pPr>
        <w:pStyle w:val="BodyText"/>
        <w:rPr>
          <w:lang w:val="sr-Latn-CS"/>
        </w:rPr>
      </w:pPr>
    </w:p>
    <w:p w14:paraId="1FFC4C71" w14:textId="77777777" w:rsidR="003964E1" w:rsidRPr="003372D3" w:rsidRDefault="003964E1" w:rsidP="003964E1">
      <w:pPr>
        <w:pStyle w:val="BodyText"/>
        <w:jc w:val="both"/>
        <w:rPr>
          <w:lang w:val="sr-Latn-CS"/>
        </w:rPr>
      </w:pPr>
    </w:p>
    <w:p w14:paraId="3D16DF39" w14:textId="77777777" w:rsidR="0093721F" w:rsidRPr="0093721F" w:rsidRDefault="0093721F" w:rsidP="00333720">
      <w:pPr>
        <w:pStyle w:val="BodyText"/>
        <w:jc w:val="both"/>
        <w:rPr>
          <w:lang w:val="sr-Latn-CS"/>
        </w:rPr>
      </w:pPr>
    </w:p>
    <w:p w14:paraId="166A9355" w14:textId="3DA32D0C" w:rsidR="00206E1F" w:rsidRPr="003372D3" w:rsidRDefault="00D44844" w:rsidP="00D44844">
      <w:pPr>
        <w:pStyle w:val="Heading2"/>
        <w:rPr>
          <w:lang w:val="sr-Latn-CS"/>
        </w:rPr>
      </w:pPr>
      <w:bookmarkStart w:id="16" w:name="_Toc87887947"/>
      <w:r>
        <w:rPr>
          <w:lang w:val="sr-Latn-CS"/>
        </w:rPr>
        <w:t>Alternative i konkurencija</w:t>
      </w:r>
      <w:bookmarkEnd w:id="16"/>
    </w:p>
    <w:p w14:paraId="11A2DB1B" w14:textId="7C5E1BFF" w:rsidR="00B46D71" w:rsidRPr="003372D3" w:rsidRDefault="00583560" w:rsidP="001A6E47">
      <w:pPr>
        <w:pStyle w:val="mojfont"/>
        <w:rPr>
          <w:lang w:val="sr-Latn-CS"/>
        </w:rPr>
      </w:pPr>
      <w:r>
        <w:rPr>
          <w:lang w:val="sr-Latn-CS"/>
        </w:rPr>
        <w:t>D</w:t>
      </w:r>
      <w:r w:rsidRPr="00583560">
        <w:rPr>
          <w:lang w:val="sr-Latn-CS"/>
        </w:rPr>
        <w:t>osadašnje istraživanje</w:t>
      </w:r>
      <w:r w:rsidR="0094358F">
        <w:rPr>
          <w:lang w:val="sr-Latn-CS"/>
        </w:rPr>
        <w:t xml:space="preserve"> je pokazalo da p</w:t>
      </w:r>
      <w:r w:rsidR="0094358F" w:rsidRPr="0094358F">
        <w:rPr>
          <w:lang w:val="sr-Latn-CS"/>
        </w:rPr>
        <w:t>ostojeć</w:t>
      </w:r>
      <w:r w:rsidR="0094358F">
        <w:rPr>
          <w:lang w:val="sr-Latn-CS"/>
        </w:rPr>
        <w:t>e</w:t>
      </w:r>
      <w:r w:rsidR="0094358F" w:rsidRPr="0094358F">
        <w:rPr>
          <w:lang w:val="sr-Latn-CS"/>
        </w:rPr>
        <w:t xml:space="preserve">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</w:t>
      </w:r>
      <w:r w:rsidR="003964E1">
        <w:rPr>
          <w:lang w:val="sr-Latn-CS"/>
        </w:rPr>
        <w:t xml:space="preserve">e za onrganizaciju svecanosti </w:t>
      </w:r>
      <w:r w:rsidR="0094358F" w:rsidRPr="0094358F">
        <w:rPr>
          <w:lang w:val="sr-Latn-CS"/>
        </w:rPr>
        <w:t>naplaćuju registraciju i troškove korišćenja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aplikacije.</w:t>
      </w:r>
      <w:r w:rsidR="0094358F" w:rsidRPr="0094358F">
        <w:t xml:space="preserve"> </w:t>
      </w:r>
      <w:proofErr w:type="spellStart"/>
      <w:r w:rsidR="0094358F" w:rsidRPr="0094358F">
        <w:t>Naš</w:t>
      </w:r>
      <w:proofErr w:type="spellEnd"/>
      <w:r w:rsidR="0094358F" w:rsidRPr="0094358F">
        <w:t xml:space="preserve"> </w:t>
      </w:r>
      <w:proofErr w:type="spellStart"/>
      <w:r w:rsidR="0094358F" w:rsidRPr="0094358F">
        <w:t>proizvod</w:t>
      </w:r>
      <w:proofErr w:type="spellEnd"/>
      <w:r w:rsidR="0094358F" w:rsidRPr="0094358F">
        <w:t xml:space="preserve"> </w:t>
      </w:r>
      <w:proofErr w:type="spellStart"/>
      <w:proofErr w:type="gramStart"/>
      <w:r w:rsidR="0094358F" w:rsidRPr="0094358F">
        <w:t>će</w:t>
      </w:r>
      <w:proofErr w:type="spellEnd"/>
      <w:proofErr w:type="gramEnd"/>
      <w:r w:rsidR="0094358F" w:rsidRPr="0094358F">
        <w:t xml:space="preserve"> </w:t>
      </w:r>
      <w:r w:rsidR="0094358F">
        <w:rPr>
          <w:lang w:val="sr-Latn-CS"/>
        </w:rPr>
        <w:t>o</w:t>
      </w:r>
      <w:r w:rsidR="0094358F" w:rsidRPr="0094358F">
        <w:rPr>
          <w:lang w:val="sr-Latn-CS"/>
        </w:rPr>
        <w:t>bezbediti besplatno korišćenje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aplikacije i svih njenih pogodnosti.</w:t>
      </w:r>
    </w:p>
    <w:p w14:paraId="2FBC4944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7" w:name="_Toc87887948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7"/>
    </w:p>
    <w:p w14:paraId="655380DB" w14:textId="2D7BD50D" w:rsidR="00206E1F" w:rsidRPr="003372D3" w:rsidRDefault="00D00311" w:rsidP="001A6E47">
      <w:pPr>
        <w:pStyle w:val="mojfont"/>
        <w:rPr>
          <w:lang w:val="sr-Latn-CS"/>
        </w:rPr>
      </w:pPr>
      <w:r>
        <w:rPr>
          <w:lang w:val="sr-Latn-CS"/>
        </w:rPr>
        <w:t>U ovom odeljku je dat pogled na osnovne mogućnosti</w:t>
      </w:r>
      <w:r w:rsidR="0094358F">
        <w:rPr>
          <w:lang w:val="sr-Latn-CS"/>
        </w:rPr>
        <w:t xml:space="preserve"> </w:t>
      </w:r>
      <w:r w:rsidR="003964E1">
        <w:rPr>
          <w:lang w:val="sr-Latn-CS"/>
        </w:rPr>
        <w:t xml:space="preserve">YourEvent </w:t>
      </w:r>
      <w:r w:rsidR="0094358F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94358F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4F833284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87887949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8"/>
      <w:r w:rsidR="00206E1F" w:rsidRPr="003372D3">
        <w:rPr>
          <w:lang w:val="sr-Latn-CS"/>
        </w:rPr>
        <w:t xml:space="preserve"> </w:t>
      </w:r>
    </w:p>
    <w:p w14:paraId="7735CD70" w14:textId="53A007CF" w:rsidR="00206E1F" w:rsidRPr="003372D3" w:rsidRDefault="003964E1" w:rsidP="001A6E47">
      <w:pPr>
        <w:pStyle w:val="mojfont"/>
        <w:rPr>
          <w:lang w:val="sr-Latn-CS"/>
        </w:rPr>
      </w:pPr>
      <w:r>
        <w:rPr>
          <w:lang w:val="sr-Latn-CS"/>
        </w:rPr>
        <w:t>YourEvent</w:t>
      </w:r>
      <w:r w:rsidR="00204A69">
        <w:rPr>
          <w:lang w:val="sr-Latn-CS"/>
        </w:rPr>
        <w:t xml:space="preserve"> veb aplikacija će za kreiranje baze podataka koristiti MongoDB bazu podataka.</w:t>
      </w:r>
      <w:r w:rsidR="00732741">
        <w:rPr>
          <w:lang w:val="sr-Latn-CS"/>
        </w:rPr>
        <w:t>Dijagram koji pokazuje kontekst sistema je dat na slici 6.1.1</w:t>
      </w:r>
      <w:r w:rsidR="00206E1F" w:rsidRPr="003372D3">
        <w:rPr>
          <w:lang w:val="sr-Latn-CS"/>
        </w:rPr>
        <w:t>.</w:t>
      </w:r>
    </w:p>
    <w:p w14:paraId="10F0DE8D" w14:textId="562691BB" w:rsidR="00206E1F" w:rsidRPr="003372D3" w:rsidRDefault="00F366F0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5E48D890" wp14:editId="2E1E2963">
                <wp:extent cx="5172075" cy="1267460"/>
                <wp:effectExtent l="6985" t="12065" r="12065" b="635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24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60428" w14:textId="26BB6328" w:rsidR="003964E1" w:rsidRDefault="00204A69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YourEvent</w:t>
                              </w:r>
                            </w:p>
                            <w:p w14:paraId="374A5510" w14:textId="77777777" w:rsidR="003964E1" w:rsidRDefault="003964E1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web app</w:t>
                              </w:r>
                            </w:p>
                            <w:p w14:paraId="39AE1B2F" w14:textId="77777777" w:rsidR="003964E1" w:rsidRDefault="003964E1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755A1C7" w14:textId="77777777" w:rsidR="003964E1" w:rsidRPr="00AF6B06" w:rsidRDefault="003964E1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8780F" w14:textId="77777777" w:rsidR="003964E1" w:rsidRDefault="003964E1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322BE19" w14:textId="77777777" w:rsidR="003964E1" w:rsidRPr="00AF6B06" w:rsidRDefault="003964E1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020BD" w14:textId="77777777" w:rsidR="00C72584" w:rsidRDefault="00C72584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YourEvent</w:t>
                              </w:r>
                            </w:p>
                            <w:p w14:paraId="3A341D5B" w14:textId="3E74CA8D" w:rsidR="003964E1" w:rsidRPr="00F06298" w:rsidRDefault="003964E1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7C56F496" w14:textId="77777777" w:rsidR="003964E1" w:rsidRPr="00F06298" w:rsidRDefault="003964E1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2EF2181A" w14:textId="77777777" w:rsidR="003964E1" w:rsidRPr="00F06298" w:rsidRDefault="003964E1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18936FCB" w14:textId="0DECE31B" w:rsidR="003964E1" w:rsidRPr="00F06298" w:rsidRDefault="00204A69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posetilac</w:t>
                              </w:r>
                            </w:p>
                            <w:p w14:paraId="59A3BD1F" w14:textId="702CEFCA" w:rsidR="003964E1" w:rsidRPr="00204A69" w:rsidRDefault="00204A69" w:rsidP="00204A69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registrovani korisnik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247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14:paraId="54360428" w14:textId="26BB6328" w:rsidR="003964E1" w:rsidRDefault="00204A69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YourEvent</w:t>
                        </w:r>
                      </w:p>
                      <w:p w14:paraId="374A5510" w14:textId="77777777" w:rsidR="003964E1" w:rsidRDefault="003964E1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web app</w:t>
                        </w:r>
                      </w:p>
                      <w:p w14:paraId="39AE1B2F" w14:textId="77777777" w:rsidR="003964E1" w:rsidRDefault="003964E1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755A1C7" w14:textId="77777777" w:rsidR="003964E1" w:rsidRPr="00AF6B06" w:rsidRDefault="003964E1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14:paraId="4CF8780F" w14:textId="77777777" w:rsidR="003964E1" w:rsidRDefault="003964E1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7322BE19" w14:textId="77777777" w:rsidR="003964E1" w:rsidRPr="00AF6B06" w:rsidRDefault="003964E1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14:paraId="308020BD" w14:textId="77777777" w:rsidR="00C72584" w:rsidRDefault="00C72584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YourEvent</w:t>
                        </w:r>
                      </w:p>
                      <w:p w14:paraId="3A341D5B" w14:textId="3E74CA8D" w:rsidR="003964E1" w:rsidRPr="00F06298" w:rsidRDefault="003964E1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7C56F496" w14:textId="77777777" w:rsidR="003964E1" w:rsidRPr="00F06298" w:rsidRDefault="003964E1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2EF2181A" w14:textId="77777777" w:rsidR="003964E1" w:rsidRPr="00F06298" w:rsidRDefault="003964E1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18936FCB" w14:textId="0DECE31B" w:rsidR="003964E1" w:rsidRPr="00F06298" w:rsidRDefault="00204A69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posetilac</w:t>
                        </w:r>
                      </w:p>
                      <w:p w14:paraId="59A3BD1F" w14:textId="702CEFCA" w:rsidR="003964E1" w:rsidRPr="00204A69" w:rsidRDefault="00204A69" w:rsidP="00204A69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registrovani korisnik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039673F5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DEB4257" w14:textId="72421EC8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C72584">
        <w:rPr>
          <w:rFonts w:ascii="Arial" w:hAnsi="Arial"/>
          <w:b/>
          <w:lang w:val="sr-Latn-CS"/>
        </w:rPr>
        <w:t>YourEvent</w:t>
      </w:r>
    </w:p>
    <w:p w14:paraId="055CD043" w14:textId="77777777" w:rsidR="00AF6B06" w:rsidRDefault="00AF6B06" w:rsidP="00AF6B06">
      <w:pPr>
        <w:pStyle w:val="BodyText"/>
        <w:rPr>
          <w:b/>
        </w:rPr>
      </w:pPr>
    </w:p>
    <w:p w14:paraId="0EA0374B" w14:textId="77777777" w:rsidR="00D81C9B" w:rsidRDefault="00D81C9B" w:rsidP="00E5055D">
      <w:pPr>
        <w:pStyle w:val="BodyText"/>
        <w:ind w:left="2552"/>
        <w:rPr>
          <w:lang w:val="sr-Latn-CS"/>
        </w:rPr>
      </w:pPr>
    </w:p>
    <w:p w14:paraId="54AE46D9" w14:textId="5C4EE2FA" w:rsidR="00206E1F" w:rsidRPr="003372D3" w:rsidRDefault="00F366F0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BA8E8A1" wp14:editId="2298D5CD">
                <wp:extent cx="2971800" cy="1466215"/>
                <wp:effectExtent l="10795" t="12065" r="8255" b="762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5CF44" w14:textId="77777777" w:rsidR="003964E1" w:rsidRPr="00E5055D" w:rsidRDefault="003964E1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2C6D46D6" w14:textId="77777777" w:rsidR="003964E1" w:rsidRPr="00E5055D" w:rsidRDefault="003964E1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7433F21" w14:textId="77777777" w:rsidR="003964E1" w:rsidRPr="00E5055D" w:rsidRDefault="003964E1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BE088" w14:textId="77777777" w:rsidR="003964E1" w:rsidRPr="00E5055D" w:rsidRDefault="003964E1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14:paraId="0E11ABCF" w14:textId="77777777" w:rsidR="003964E1" w:rsidRPr="00E5055D" w:rsidRDefault="003964E1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6F8D4FA" w14:textId="77777777" w:rsidR="003964E1" w:rsidRPr="00E5055D" w:rsidRDefault="003964E1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0F5E2D" w14:textId="370B5A7E" w:rsidR="003964E1" w:rsidRPr="00E5055D" w:rsidRDefault="00204A69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YourEvent</w:t>
                              </w:r>
                            </w:p>
                            <w:p w14:paraId="1F9CB8A5" w14:textId="77777777" w:rsidR="003964E1" w:rsidRPr="00E5055D" w:rsidRDefault="003964E1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5A6452AE" w14:textId="77777777" w:rsidR="003964E1" w:rsidRPr="00E5055D" w:rsidRDefault="003964E1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CCBCC1C" w14:textId="77777777" w:rsidR="00204A69" w:rsidRPr="00E5055D" w:rsidRDefault="00204A69" w:rsidP="00204A69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YourEvent</w:t>
                              </w:r>
                            </w:p>
                            <w:p w14:paraId="76534388" w14:textId="77777777" w:rsidR="003964E1" w:rsidRPr="00E5055D" w:rsidRDefault="003964E1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3F071" w14:textId="77777777" w:rsidR="003964E1" w:rsidRDefault="003964E1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14:paraId="5485CF44" w14:textId="77777777" w:rsidR="003964E1" w:rsidRPr="00E5055D" w:rsidRDefault="003964E1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2C6D46D6" w14:textId="77777777" w:rsidR="003964E1" w:rsidRPr="00E5055D" w:rsidRDefault="003964E1">
                        <w:pPr>
                          <w:rPr>
                            <w:lang w:val="sr-Latn-CS"/>
                          </w:rPr>
                        </w:pPr>
                      </w:p>
                      <w:p w14:paraId="77433F21" w14:textId="77777777" w:rsidR="003964E1" w:rsidRPr="00E5055D" w:rsidRDefault="003964E1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14:paraId="62EBE088" w14:textId="77777777" w:rsidR="003964E1" w:rsidRPr="00E5055D" w:rsidRDefault="003964E1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 xml:space="preserve">Web </w:t>
                        </w:r>
                        <w:r w:rsidRPr="00E5055D">
                          <w:rPr>
                            <w:lang w:val="sr-Latn-CS"/>
                          </w:rPr>
                          <w:t>server</w:t>
                        </w:r>
                      </w:p>
                      <w:p w14:paraId="0E11ABCF" w14:textId="77777777" w:rsidR="003964E1" w:rsidRPr="00E5055D" w:rsidRDefault="003964E1">
                        <w:pPr>
                          <w:rPr>
                            <w:lang w:val="sr-Latn-CS"/>
                          </w:rPr>
                        </w:pPr>
                      </w:p>
                      <w:p w14:paraId="56F8D4FA" w14:textId="77777777" w:rsidR="003964E1" w:rsidRPr="00E5055D" w:rsidRDefault="003964E1">
                        <w:pPr>
                          <w:rPr>
                            <w:lang w:val="sr-Latn-CS"/>
                          </w:rPr>
                        </w:pPr>
                      </w:p>
                      <w:p w14:paraId="230F5E2D" w14:textId="370B5A7E" w:rsidR="003964E1" w:rsidRPr="00E5055D" w:rsidRDefault="00204A6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YourEvent</w:t>
                        </w:r>
                      </w:p>
                      <w:p w14:paraId="1F9CB8A5" w14:textId="77777777" w:rsidR="003964E1" w:rsidRPr="00E5055D" w:rsidRDefault="003964E1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5A6452AE" w14:textId="77777777" w:rsidR="003964E1" w:rsidRPr="00E5055D" w:rsidRDefault="003964E1">
                        <w:pPr>
                          <w:rPr>
                            <w:lang w:val="sr-Latn-CS"/>
                          </w:rPr>
                        </w:pPr>
                      </w:p>
                      <w:p w14:paraId="5CCBCC1C" w14:textId="77777777" w:rsidR="00204A69" w:rsidRPr="00E5055D" w:rsidRDefault="00204A69" w:rsidP="00204A6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YourEvent</w:t>
                        </w:r>
                      </w:p>
                      <w:p w14:paraId="76534388" w14:textId="77777777" w:rsidR="003964E1" w:rsidRPr="00E5055D" w:rsidRDefault="003964E1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14:paraId="4433F071" w14:textId="77777777" w:rsidR="003964E1" w:rsidRDefault="003964E1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E0C8A0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67D7B25" w14:textId="63261393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C72584">
        <w:rPr>
          <w:rFonts w:ascii="Arial" w:hAnsi="Arial"/>
          <w:b/>
          <w:lang w:val="sr-Latn-CS"/>
        </w:rPr>
        <w:t>YourEvent</w:t>
      </w:r>
    </w:p>
    <w:p w14:paraId="66E9E5D3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622B003" w14:textId="77777777" w:rsidR="00206E1F" w:rsidRPr="003372D3" w:rsidRDefault="00D44844" w:rsidP="00B849B5">
      <w:pPr>
        <w:pStyle w:val="Heading2"/>
        <w:rPr>
          <w:lang w:val="sr-Latn-CS"/>
        </w:rPr>
      </w:pPr>
      <w:bookmarkStart w:id="19" w:name="_Toc87887950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9"/>
    </w:p>
    <w:p w14:paraId="6BC72D31" w14:textId="0FFB41EE" w:rsidR="00206E1F" w:rsidRPr="003372D3" w:rsidRDefault="0074590A" w:rsidP="001A6E47">
      <w:pPr>
        <w:pStyle w:val="mojfon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204A69">
        <w:rPr>
          <w:lang w:val="sr-Latn-CS"/>
        </w:rPr>
        <w:t>YourEvent</w:t>
      </w:r>
      <w:r w:rsidR="00F934C1" w:rsidRPr="0049013E">
        <w:rPr>
          <w:lang w:val="sr-Latn-CS"/>
        </w:rPr>
        <w:t xml:space="preserve"> </w:t>
      </w:r>
      <w:r w:rsidR="00F934C1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F934C1">
        <w:rPr>
          <w:lang w:val="sr-Latn-CS"/>
        </w:rPr>
        <w:t xml:space="preserve">aplikacije </w:t>
      </w:r>
      <w:r>
        <w:rPr>
          <w:lang w:val="sr-Latn-CS"/>
        </w:rPr>
        <w:t>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531DA34A" w14:textId="77777777" w:rsidR="00206E1F" w:rsidRPr="003372D3" w:rsidRDefault="00206E1F" w:rsidP="001A6E47">
      <w:pPr>
        <w:pStyle w:val="mojfon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3C502384" w14:textId="77777777">
        <w:tc>
          <w:tcPr>
            <w:tcW w:w="4230" w:type="dxa"/>
          </w:tcPr>
          <w:p w14:paraId="330E3CB4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443B91AB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564A64B5" w14:textId="77777777">
        <w:tc>
          <w:tcPr>
            <w:tcW w:w="4230" w:type="dxa"/>
          </w:tcPr>
          <w:p w14:paraId="696F42FC" w14:textId="4A12AEDF" w:rsidR="00206E1F" w:rsidRPr="003372D3" w:rsidRDefault="00DB7701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DB7701">
              <w:rPr>
                <w:lang w:val="sr-Latn-CS"/>
              </w:rPr>
              <w:t xml:space="preserve">Mogućnost </w:t>
            </w:r>
            <w:bookmarkStart w:id="20" w:name="_Hlk87209089"/>
            <w:r>
              <w:rPr>
                <w:lang w:val="sr-Latn-CS"/>
              </w:rPr>
              <w:t>odabir</w:t>
            </w:r>
            <w:bookmarkEnd w:id="20"/>
            <w:r w:rsidR="00D81C9B">
              <w:rPr>
                <w:lang w:val="sr-Latn-CS"/>
              </w:rPr>
              <w:t>a tipa svečanosti</w:t>
            </w:r>
          </w:p>
        </w:tc>
        <w:tc>
          <w:tcPr>
            <w:tcW w:w="4518" w:type="dxa"/>
          </w:tcPr>
          <w:p w14:paraId="534F5CD1" w14:textId="77777777" w:rsidR="007A1C3D" w:rsidRDefault="00DB7701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DB7701">
              <w:rPr>
                <w:lang w:val="sr-Latn-CS"/>
              </w:rPr>
              <w:t xml:space="preserve">Iz padajućeg menija </w:t>
            </w:r>
            <w:r w:rsidR="00116683">
              <w:rPr>
                <w:lang w:val="sr-Latn-CS"/>
              </w:rPr>
              <w:t>učenik</w:t>
            </w:r>
            <w:r w:rsidR="00D81C9B">
              <w:rPr>
                <w:lang w:val="sr-Latn-CS"/>
              </w:rPr>
              <w:t xml:space="preserve"> može da izabere tip svečanosti (priv</w:t>
            </w:r>
            <w:r w:rsidR="007A1C3D">
              <w:rPr>
                <w:lang w:val="sr-Latn-CS"/>
              </w:rPr>
              <w:t>atne svečanosti, poslovni događaji, tematski događ</w:t>
            </w:r>
          </w:p>
          <w:p w14:paraId="6C69BB0D" w14:textId="26A8A926" w:rsidR="00A12200" w:rsidRDefault="00D81C9B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aji)</w:t>
            </w:r>
          </w:p>
          <w:p w14:paraId="2F39C514" w14:textId="77777777" w:rsidR="004C3ECE" w:rsidRPr="003372D3" w:rsidRDefault="004C3ECE" w:rsidP="00DB7701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7F6C190A" w14:textId="77777777">
        <w:tc>
          <w:tcPr>
            <w:tcW w:w="4230" w:type="dxa"/>
          </w:tcPr>
          <w:p w14:paraId="7F0668CA" w14:textId="6C38746E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 xml:space="preserve">Mogućnost odabira </w:t>
            </w:r>
            <w:r w:rsidR="00B608F9">
              <w:rPr>
                <w:lang w:val="sr-Latn-CS"/>
              </w:rPr>
              <w:t>hotela, poslastičarnice, cvećare, venčanice, fotografa..</w:t>
            </w:r>
          </w:p>
        </w:tc>
        <w:tc>
          <w:tcPr>
            <w:tcW w:w="4518" w:type="dxa"/>
          </w:tcPr>
          <w:p w14:paraId="33EF02F2" w14:textId="18FE2411" w:rsidR="00206E1F" w:rsidRDefault="00B608F9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Iz velike liste </w:t>
            </w:r>
            <w:r w:rsidR="004C3ECE" w:rsidRPr="004C3ECE">
              <w:rPr>
                <w:lang w:val="sr-Latn-CS"/>
              </w:rPr>
              <w:t xml:space="preserve"> na stranici pretrage u</w:t>
            </w:r>
            <w:r>
              <w:rPr>
                <w:lang w:val="sr-Latn-CS"/>
              </w:rPr>
              <w:t>z pomoć sortiranja korisnici imaju mogućnost odabira svih stavki koje su uključene za organozaciju svečanosti.</w:t>
            </w:r>
          </w:p>
          <w:p w14:paraId="7350D79A" w14:textId="77777777" w:rsidR="004C3ECE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93B5C30" w14:textId="77777777">
        <w:tc>
          <w:tcPr>
            <w:tcW w:w="4230" w:type="dxa"/>
          </w:tcPr>
          <w:p w14:paraId="7CB323E0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>Jednostavan i efikasan dizajn</w:t>
            </w:r>
          </w:p>
        </w:tc>
        <w:tc>
          <w:tcPr>
            <w:tcW w:w="4518" w:type="dxa"/>
          </w:tcPr>
          <w:p w14:paraId="7AE7695A" w14:textId="77777777" w:rsidR="00C72584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4C3ECE">
              <w:rPr>
                <w:lang w:val="sr-Latn-CS"/>
              </w:rPr>
              <w:t>Korisnici web</w:t>
            </w:r>
            <w:r w:rsidR="00333720"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aplikacije će imati detaljan uvid o funkcionisanju</w:t>
            </w:r>
            <w:r w:rsidR="00C72584">
              <w:rPr>
                <w:lang w:val="sr-Latn-CS"/>
              </w:rPr>
              <w:t xml:space="preserve"> platforme za organizaciju svečanosti</w:t>
            </w:r>
          </w:p>
          <w:p w14:paraId="7F743CF6" w14:textId="1AC1A93E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i svi</w:t>
            </w:r>
            <w:r>
              <w:rPr>
                <w:lang w:val="sr-Latn-CS"/>
              </w:rPr>
              <w:t>m</w:t>
            </w:r>
            <w:r w:rsidRPr="004C3ECE">
              <w:rPr>
                <w:lang w:val="sr-Latn-CS"/>
              </w:rPr>
              <w:t xml:space="preserve"> njeni</w:t>
            </w:r>
            <w:r>
              <w:rPr>
                <w:lang w:val="sr-Latn-CS"/>
              </w:rPr>
              <w:t>m</w:t>
            </w:r>
            <w:r w:rsidRPr="004C3ECE">
              <w:rPr>
                <w:lang w:val="sr-Latn-CS"/>
              </w:rPr>
              <w:t xml:space="preserve"> pogodnosti</w:t>
            </w:r>
            <w:r>
              <w:rPr>
                <w:lang w:val="sr-Latn-CS"/>
              </w:rPr>
              <w:t>ma.</w:t>
            </w:r>
          </w:p>
          <w:p w14:paraId="2953A706" w14:textId="77777777" w:rsidR="004C3ECE" w:rsidRPr="003372D3" w:rsidRDefault="004C3ECE" w:rsidP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4C9F1DB8" w14:textId="77777777">
        <w:tc>
          <w:tcPr>
            <w:tcW w:w="4230" w:type="dxa"/>
          </w:tcPr>
          <w:p w14:paraId="454C4A18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1AC35E73" w14:textId="77777777" w:rsidR="00206E1F" w:rsidRPr="003372D3" w:rsidRDefault="00A12200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540B328D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0F43F529" w14:textId="77777777" w:rsidR="00206E1F" w:rsidRPr="003372D3" w:rsidRDefault="00206E1F">
      <w:pPr>
        <w:pStyle w:val="BodyText"/>
        <w:rPr>
          <w:lang w:val="sr-Latn-CS"/>
        </w:rPr>
      </w:pPr>
    </w:p>
    <w:p w14:paraId="3D20ED27" w14:textId="77777777" w:rsidR="00206E1F" w:rsidRPr="003372D3" w:rsidRDefault="00D44844" w:rsidP="00D44844">
      <w:pPr>
        <w:pStyle w:val="Heading2"/>
        <w:rPr>
          <w:lang w:val="sr-Latn-CS"/>
        </w:rPr>
      </w:pPr>
      <w:bookmarkStart w:id="21" w:name="_Toc87887951"/>
      <w:r>
        <w:rPr>
          <w:lang w:val="sr-Latn-CS"/>
        </w:rPr>
        <w:t>Pretpostavke i zavisnosti</w:t>
      </w:r>
      <w:bookmarkEnd w:id="21"/>
    </w:p>
    <w:p w14:paraId="3336C10B" w14:textId="03FD7776" w:rsidR="00206E1F" w:rsidRDefault="00B608F9" w:rsidP="00445A8C">
      <w:pPr>
        <w:pStyle w:val="BodyText"/>
        <w:rPr>
          <w:lang w:val="sr-Latn-CS"/>
        </w:rPr>
      </w:pPr>
      <w:r>
        <w:rPr>
          <w:lang w:val="sr-Latn-CS"/>
        </w:rPr>
        <w:t>YourEvent s</w:t>
      </w:r>
      <w:r w:rsidR="00445A8C">
        <w:rPr>
          <w:lang w:val="sr-Latn-CS"/>
        </w:rPr>
        <w:t>istem, kao Web aplikacija je zavisan od</w:t>
      </w:r>
      <w:r w:rsidR="00D67D2B">
        <w:rPr>
          <w:lang w:val="sr-Latn-CS"/>
        </w:rPr>
        <w:t>:</w:t>
      </w:r>
    </w:p>
    <w:p w14:paraId="62AB544D" w14:textId="77777777" w:rsidR="00B608F9" w:rsidRDefault="00B608F9" w:rsidP="00B608F9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Podrška veb servera za izabrani skripting jezik. </w:t>
      </w:r>
    </w:p>
    <w:p w14:paraId="61CDED6E" w14:textId="77777777" w:rsidR="00B608F9" w:rsidRDefault="00B608F9" w:rsidP="00B608F9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veb čitača koje korisnici upotrebljavaju za pristupanje portalu.</w:t>
      </w:r>
    </w:p>
    <w:p w14:paraId="2DDC94E1" w14:textId="77777777" w:rsidR="00B608F9" w:rsidRPr="003372D3" w:rsidRDefault="00B608F9" w:rsidP="00445A8C">
      <w:pPr>
        <w:pStyle w:val="BodyText"/>
        <w:rPr>
          <w:lang w:val="sr-Latn-CS"/>
        </w:rPr>
      </w:pPr>
    </w:p>
    <w:p w14:paraId="4F60A6E6" w14:textId="77777777" w:rsidR="00206E1F" w:rsidRPr="003372D3" w:rsidRDefault="00D44844" w:rsidP="00B849B5">
      <w:pPr>
        <w:pStyle w:val="Heading2"/>
        <w:rPr>
          <w:lang w:val="sr-Latn-CS"/>
        </w:rPr>
      </w:pPr>
      <w:bookmarkStart w:id="22" w:name="_Toc87887952"/>
      <w:r>
        <w:rPr>
          <w:lang w:val="sr-Latn-CS"/>
        </w:rPr>
        <w:lastRenderedPageBreak/>
        <w:t>Cena</w:t>
      </w:r>
      <w:bookmarkEnd w:id="22"/>
    </w:p>
    <w:p w14:paraId="49EF9BCC" w14:textId="77777777" w:rsidR="00206E1F" w:rsidRPr="003372D3" w:rsidRDefault="00D62AEA" w:rsidP="001A6E47">
      <w:pPr>
        <w:pStyle w:val="mojfon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0838BD93" w14:textId="77777777" w:rsidR="00206E1F" w:rsidRPr="003372D3" w:rsidRDefault="00D62AE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03CD696D" w14:textId="77777777" w:rsidR="00206E1F" w:rsidRPr="003372D3" w:rsidRDefault="00D44844" w:rsidP="00D44844">
      <w:pPr>
        <w:pStyle w:val="Heading2"/>
        <w:rPr>
          <w:lang w:val="sr-Latn-CS"/>
        </w:rPr>
      </w:pPr>
      <w:bookmarkStart w:id="23" w:name="_Toc87887953"/>
      <w:r>
        <w:rPr>
          <w:lang w:val="sr-Latn-CS"/>
        </w:rPr>
        <w:t>Licenciranje i instalacija</w:t>
      </w:r>
      <w:bookmarkEnd w:id="23"/>
    </w:p>
    <w:p w14:paraId="7A5236D6" w14:textId="6FA6BECD" w:rsidR="006F005E" w:rsidRDefault="00A82910" w:rsidP="001A6E47">
      <w:pPr>
        <w:pStyle w:val="mojfont"/>
        <w:rPr>
          <w:lang w:val="sr-Latn-CS"/>
        </w:rPr>
      </w:pPr>
      <w:r>
        <w:rPr>
          <w:lang w:val="sr-Latn-CS"/>
        </w:rPr>
        <w:t xml:space="preserve">Kako </w:t>
      </w:r>
      <w:r w:rsidR="00B608F9">
        <w:rPr>
          <w:lang w:val="sr-Latn-CS"/>
        </w:rPr>
        <w:t xml:space="preserve">YourEvent </w:t>
      </w:r>
      <w:r w:rsidR="006F005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6F005E">
        <w:rPr>
          <w:lang w:val="sr-Latn-CS"/>
        </w:rPr>
        <w:t>aplikacija</w:t>
      </w:r>
      <w:r>
        <w:rPr>
          <w:lang w:val="sr-Latn-CS"/>
        </w:rPr>
        <w:t xml:space="preserve"> nije proizvod namenjen za šire tržište neće biti pravljen poseban instalacioni program. </w:t>
      </w:r>
    </w:p>
    <w:p w14:paraId="3F0EB172" w14:textId="77777777" w:rsidR="00206E1F" w:rsidRPr="003372D3" w:rsidRDefault="00A82910" w:rsidP="001A6E47">
      <w:pPr>
        <w:pStyle w:val="mojfont"/>
        <w:rPr>
          <w:lang w:val="sr-Latn-CS"/>
        </w:rPr>
      </w:pPr>
      <w:r>
        <w:rPr>
          <w:lang w:val="sr-Latn-CS"/>
        </w:rPr>
        <w:t>Ipak, potrebno je obezbediti automatizaciju procesa kreiranja baze podataka.</w:t>
      </w:r>
    </w:p>
    <w:p w14:paraId="31BA2613" w14:textId="77777777" w:rsidR="00206E1F" w:rsidRPr="003372D3" w:rsidRDefault="00B849B5" w:rsidP="00B849B5">
      <w:pPr>
        <w:pStyle w:val="Heading1"/>
        <w:rPr>
          <w:lang w:val="sr-Latn-CS"/>
        </w:rPr>
      </w:pPr>
      <w:bookmarkStart w:id="24" w:name="_Toc87887954"/>
      <w:r>
        <w:rPr>
          <w:lang w:val="sr-Latn-CS"/>
        </w:rPr>
        <w:t>Funkcionalni zahtevi</w:t>
      </w:r>
      <w:bookmarkEnd w:id="24"/>
    </w:p>
    <w:p w14:paraId="4D538191" w14:textId="64AA6947" w:rsidR="00206E1F" w:rsidRPr="003372D3" w:rsidRDefault="00F6773B" w:rsidP="001A6E47">
      <w:pPr>
        <w:pStyle w:val="mojfon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B608F9">
        <w:rPr>
          <w:lang w:val="sr-Latn-CS"/>
        </w:rPr>
        <w:t>YourEvent</w:t>
      </w:r>
      <w:r w:rsidR="006F005E">
        <w:rPr>
          <w:lang w:val="sr-Latn-CS"/>
        </w:rPr>
        <w:t xml:space="preserve"> </w:t>
      </w:r>
      <w:r>
        <w:rPr>
          <w:lang w:val="sr-Latn-CS"/>
        </w:rPr>
        <w:t>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365DA84D" w14:textId="77777777" w:rsidR="00775ECE" w:rsidRDefault="00775ECE" w:rsidP="00775ECE">
      <w:pPr>
        <w:pStyle w:val="Heading2"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>Registracija na sistem, prijavljivanje na sistem, obnova lozinke</w:t>
      </w:r>
    </w:p>
    <w:p w14:paraId="333974DA" w14:textId="01C2B17D" w:rsidR="002176D8" w:rsidRDefault="005613E4" w:rsidP="001A6E47">
      <w:pPr>
        <w:pStyle w:val="mojfont"/>
        <w:rPr>
          <w:lang w:val="sr-Latn-CS"/>
        </w:rPr>
      </w:pPr>
      <w:r>
        <w:rPr>
          <w:lang w:val="sr-Latn-CS"/>
        </w:rPr>
        <w:t>Za administratora</w:t>
      </w:r>
      <w:r w:rsidR="005F4A8B">
        <w:rPr>
          <w:lang w:val="sr-Latn-CS"/>
        </w:rPr>
        <w:t xml:space="preserve"> i registrovanog korisnika </w:t>
      </w:r>
      <w:r>
        <w:rPr>
          <w:lang w:val="sr-Latn-CS"/>
        </w:rPr>
        <w:t xml:space="preserve">se mora obezbediti prijavljivanje na </w:t>
      </w:r>
      <w:r w:rsidR="006F005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6F005E">
        <w:rPr>
          <w:lang w:val="sr-Latn-CS"/>
        </w:rPr>
        <w:t xml:space="preserve">aplikaciju </w:t>
      </w:r>
      <w:r>
        <w:rPr>
          <w:lang w:val="sr-Latn-CS"/>
        </w:rPr>
        <w:t>korišćenjem korisničkog imena i lozinke.</w:t>
      </w:r>
      <w:r w:rsidR="00206E1F" w:rsidRPr="003372D3">
        <w:rPr>
          <w:lang w:val="sr-Latn-CS"/>
        </w:rPr>
        <w:t xml:space="preserve"> </w:t>
      </w:r>
      <w:r w:rsidR="005F4A8B">
        <w:rPr>
          <w:lang w:val="sr-Latn-CS"/>
        </w:rPr>
        <w:t xml:space="preserve">To </w:t>
      </w:r>
      <w:r w:rsidR="005F4A8B">
        <w:rPr>
          <w:lang w:val="sr-Latn-RS"/>
        </w:rPr>
        <w:t xml:space="preserve">će se postići ispunjavanjem forme u kojoj će se unositi ime, prezime, e-mail adresa, lozinka. </w:t>
      </w:r>
      <w:r w:rsidR="003E544E">
        <w:rPr>
          <w:lang w:val="sr-Latn-CS"/>
        </w:rPr>
        <w:t>U sluč</w:t>
      </w:r>
      <w:r w:rsidR="005F4A8B">
        <w:rPr>
          <w:lang w:val="sr-Latn-CS"/>
        </w:rPr>
        <w:t xml:space="preserve">aju </w:t>
      </w:r>
      <w:r w:rsidR="002176D8" w:rsidRPr="002176D8">
        <w:rPr>
          <w:lang w:val="sr-Latn-CS"/>
        </w:rPr>
        <w:t>d</w:t>
      </w:r>
      <w:r w:rsidR="005F4A8B">
        <w:rPr>
          <w:lang w:val="sr-Latn-CS"/>
        </w:rPr>
        <w:t>a je korisnik zaboravio lozinku, b</w:t>
      </w:r>
      <w:r w:rsidR="005F4A8B" w:rsidRPr="002176D8">
        <w:rPr>
          <w:lang w:val="sr-Latn-CS"/>
        </w:rPr>
        <w:t>iće omog</w:t>
      </w:r>
      <w:r w:rsidR="005F4A8B">
        <w:rPr>
          <w:lang w:val="sr-Latn-CS"/>
        </w:rPr>
        <w:t>ućena i obnova lozinke.</w:t>
      </w:r>
    </w:p>
    <w:p w14:paraId="3B0CAADF" w14:textId="0596EEBA" w:rsidR="005F4A8B" w:rsidRPr="002176D8" w:rsidRDefault="005F4A8B" w:rsidP="001A6E47">
      <w:pPr>
        <w:pStyle w:val="mojfont"/>
        <w:rPr>
          <w:lang w:val="sr-Latn-CS"/>
        </w:rPr>
      </w:pPr>
      <w:r>
        <w:rPr>
          <w:lang w:val="sr-Latn-BA"/>
        </w:rPr>
        <w:t>Ukoliko korisnik sistema unese pogrešnu lozinku ispisaće se poruka ,,Uneli ste pogrešnu lozinku. Pokušajte ponovo”.</w:t>
      </w:r>
    </w:p>
    <w:p w14:paraId="7D5916C4" w14:textId="6F9F4F4A" w:rsidR="000B2072" w:rsidRDefault="00775ECE" w:rsidP="000B2072">
      <w:pPr>
        <w:pStyle w:val="Heading2"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>Unos, prikaz i azuriranje osnovnih podataka o organizaciji svecanosti</w:t>
      </w:r>
    </w:p>
    <w:p w14:paraId="5527C098" w14:textId="686A9D17" w:rsidR="00775ECE" w:rsidRPr="00775ECE" w:rsidRDefault="00775ECE" w:rsidP="00775ECE">
      <w:pPr>
        <w:ind w:left="720"/>
        <w:rPr>
          <w:lang w:val="sr-Latn-CS"/>
        </w:rPr>
      </w:pPr>
      <w:r>
        <w:rPr>
          <w:lang w:val="sr-Latn-CS"/>
        </w:rPr>
        <w:t>Administrator je zaduzen za azuriranje osnov</w:t>
      </w:r>
      <w:r w:rsidR="003E544E">
        <w:rPr>
          <w:lang w:val="sr-Latn-CS"/>
        </w:rPr>
        <w:t>nih podataka o organizaciji svečanosti koji ć</w:t>
      </w:r>
      <w:r>
        <w:rPr>
          <w:lang w:val="sr-Latn-CS"/>
        </w:rPr>
        <w:t>e se prikazivati na glavnoj stranici veb aplikacije.</w:t>
      </w:r>
    </w:p>
    <w:p w14:paraId="7D30CD24" w14:textId="77777777" w:rsidR="00206E1F" w:rsidRPr="003372D3" w:rsidRDefault="00254CBE" w:rsidP="005A3F8C">
      <w:pPr>
        <w:pStyle w:val="Heading2"/>
        <w:rPr>
          <w:lang w:val="sr-Latn-CS"/>
        </w:rPr>
      </w:pPr>
      <w:bookmarkStart w:id="25" w:name="_Toc87887957"/>
      <w:bookmarkStart w:id="26" w:name="_Hlk87218744"/>
      <w:r w:rsidRPr="00254CBE">
        <w:rPr>
          <w:lang w:val="sr-Latn-CS"/>
        </w:rPr>
        <w:t>Kreiranje</w:t>
      </w:r>
      <w:r w:rsidR="002176D8">
        <w:rPr>
          <w:lang w:val="sr-Latn-CS"/>
        </w:rPr>
        <w:t xml:space="preserve"> </w:t>
      </w:r>
      <w:r w:rsidR="005A3F8C">
        <w:rPr>
          <w:lang w:val="sr-Latn-CS"/>
        </w:rPr>
        <w:t xml:space="preserve">i </w:t>
      </w:r>
      <w:r w:rsidRPr="00254CBE">
        <w:rPr>
          <w:lang w:val="sr-Latn-CS"/>
        </w:rPr>
        <w:t>brisanje članova</w:t>
      </w:r>
      <w:bookmarkEnd w:id="25"/>
    </w:p>
    <w:bookmarkEnd w:id="26"/>
    <w:p w14:paraId="543AEBB1" w14:textId="2EFC1521" w:rsidR="00206E1F" w:rsidRDefault="00D17400" w:rsidP="001A6E47">
      <w:pPr>
        <w:pStyle w:val="mojfont"/>
        <w:rPr>
          <w:lang w:val="sr-Latn-CS"/>
        </w:rPr>
      </w:pPr>
      <w:r w:rsidRPr="00742387">
        <w:rPr>
          <w:color w:val="000000" w:themeColor="text1"/>
        </w:rPr>
        <w:t xml:space="preserve">Administrator </w:t>
      </w:r>
      <w:proofErr w:type="spellStart"/>
      <w:r w:rsidRPr="00742387">
        <w:rPr>
          <w:color w:val="000000" w:themeColor="text1"/>
        </w:rPr>
        <w:t>ima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mogućnost</w:t>
      </w:r>
      <w:proofErr w:type="spellEnd"/>
      <w:r w:rsidRPr="00742387">
        <w:rPr>
          <w:color w:val="000000" w:themeColor="text1"/>
        </w:rPr>
        <w:t xml:space="preserve"> </w:t>
      </w:r>
      <w:r w:rsidRPr="00742387">
        <w:rPr>
          <w:color w:val="000000" w:themeColor="text1"/>
          <w:lang w:val="sr-Latn-BA"/>
        </w:rPr>
        <w:t xml:space="preserve">da </w:t>
      </w:r>
      <w:proofErr w:type="spellStart"/>
      <w:r>
        <w:rPr>
          <w:color w:val="000000" w:themeColor="text1"/>
        </w:rPr>
        <w:t>prihvata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ili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odbija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korisnik</w:t>
      </w:r>
      <w:proofErr w:type="spellEnd"/>
      <w:r w:rsidRPr="00742387">
        <w:rPr>
          <w:color w:val="000000" w:themeColor="text1"/>
          <w:lang w:val="sr-Latn-BA"/>
        </w:rPr>
        <w:t>e</w:t>
      </w:r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koji</w:t>
      </w:r>
      <w:proofErr w:type="spellEnd"/>
      <w:r w:rsidRPr="00742387">
        <w:rPr>
          <w:color w:val="000000" w:themeColor="text1"/>
        </w:rPr>
        <w:t xml:space="preserve"> </w:t>
      </w:r>
      <w:proofErr w:type="spellStart"/>
      <w:r w:rsidRPr="00742387">
        <w:rPr>
          <w:color w:val="000000" w:themeColor="text1"/>
        </w:rPr>
        <w:t>su</w:t>
      </w:r>
      <w:proofErr w:type="spellEnd"/>
      <w:r w:rsidRPr="00742387">
        <w:rPr>
          <w:color w:val="000000" w:themeColor="text1"/>
        </w:rPr>
        <w:t xml:space="preserve"> se </w:t>
      </w:r>
      <w:proofErr w:type="spellStart"/>
      <w:r w:rsidRPr="00742387">
        <w:rPr>
          <w:color w:val="000000" w:themeColor="text1"/>
        </w:rPr>
        <w:t>prijavljivali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 xml:space="preserve">Pored </w:t>
      </w:r>
      <w:proofErr w:type="spellStart"/>
      <w:r>
        <w:rPr>
          <w:color w:val="000000" w:themeColor="text1"/>
        </w:rPr>
        <w:t>dodavanja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brisanja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 xml:space="preserve">, administrator </w:t>
      </w:r>
      <w:proofErr w:type="spellStart"/>
      <w:r>
        <w:rPr>
          <w:color w:val="000000" w:themeColor="text1"/>
        </w:rPr>
        <w:t>takođe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može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ažurirati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Administrator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uvid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rezervacije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profile </w:t>
      </w:r>
      <w:proofErr w:type="spellStart"/>
      <w:r>
        <w:rPr>
          <w:color w:val="000000" w:themeColor="text1"/>
        </w:rPr>
        <w:t>korisnika</w:t>
      </w:r>
      <w:proofErr w:type="spellEnd"/>
      <w:r>
        <w:rPr>
          <w:color w:val="000000" w:themeColor="text1"/>
        </w:rPr>
        <w:t xml:space="preserve">. </w:t>
      </w:r>
    </w:p>
    <w:p w14:paraId="7370CAD3" w14:textId="78C5344E" w:rsidR="00B4611D" w:rsidRDefault="00B4611D" w:rsidP="00B4611D">
      <w:pPr>
        <w:pStyle w:val="Heading2"/>
        <w:rPr>
          <w:lang w:val="sr-Latn-CS"/>
        </w:rPr>
      </w:pPr>
      <w:bookmarkStart w:id="27" w:name="_Toc87887958"/>
      <w:bookmarkStart w:id="28" w:name="_Hlk87293542"/>
      <w:r w:rsidRPr="00254CBE">
        <w:rPr>
          <w:lang w:val="sr-Latn-CS"/>
        </w:rPr>
        <w:t>Unos, prikaz i ažuriranje osnovnih podataka o</w:t>
      </w:r>
      <w:r w:rsidR="00D17400">
        <w:rPr>
          <w:lang w:val="sr-Latn-CS"/>
        </w:rPr>
        <w:t xml:space="preserve"> posetiocu,</w:t>
      </w:r>
      <w:r w:rsidRPr="00254CBE">
        <w:rPr>
          <w:lang w:val="sr-Latn-CS"/>
        </w:rPr>
        <w:t xml:space="preserve"> </w:t>
      </w:r>
      <w:bookmarkEnd w:id="27"/>
      <w:r w:rsidR="00D17400">
        <w:rPr>
          <w:lang w:val="sr-Latn-CS"/>
        </w:rPr>
        <w:t>administratoru i prijavljenom korisniku</w:t>
      </w:r>
    </w:p>
    <w:p w14:paraId="407493F0" w14:textId="39D121A4" w:rsidR="00D17400" w:rsidRDefault="00D17400" w:rsidP="00D17400">
      <w:pPr>
        <w:pStyle w:val="mojfont"/>
      </w:pPr>
      <w:proofErr w:type="spellStart"/>
      <w:proofErr w:type="gramStart"/>
      <w:r w:rsidRPr="0067128A">
        <w:rPr>
          <w:b/>
        </w:rPr>
        <w:t>Posetilac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e</w:t>
      </w:r>
      <w:r w:rsidR="003E544E">
        <w:t>-</w:t>
      </w:r>
      <w:proofErr w:type="spellStart"/>
      <w:r w:rsidR="003E544E">
        <w:t>maila</w:t>
      </w:r>
      <w:proofErr w:type="spellEnd"/>
      <w:r w:rsidR="003E544E">
        <w:t xml:space="preserve"> </w:t>
      </w:r>
      <w:proofErr w:type="spellStart"/>
      <w:r w:rsidR="003E544E">
        <w:t>administratoru</w:t>
      </w:r>
      <w:proofErr w:type="spellEnd"/>
      <w:r w:rsidR="003E544E">
        <w:t>.</w:t>
      </w:r>
      <w:proofErr w:type="gramEnd"/>
      <w:r w:rsidR="003E544E">
        <w:t xml:space="preserve"> </w:t>
      </w:r>
      <w:proofErr w:type="spellStart"/>
      <w:r w:rsidR="003E544E">
        <w:t>Ima</w:t>
      </w:r>
      <w:proofErr w:type="spellEnd"/>
      <w:r w:rsidR="003E544E">
        <w:t xml:space="preserve"> </w:t>
      </w:r>
      <w:proofErr w:type="spellStart"/>
      <w:r w:rsidR="003E544E">
        <w:t>moguć</w:t>
      </w:r>
      <w:r>
        <w:t>nost</w:t>
      </w:r>
      <w:proofErr w:type="spellEnd"/>
      <w:r>
        <w:t xml:space="preserve"> da se    </w:t>
      </w:r>
      <w:proofErr w:type="spellStart"/>
      <w:r>
        <w:t>registruje</w:t>
      </w:r>
      <w:proofErr w:type="spellEnd"/>
      <w:r>
        <w:t>,</w:t>
      </w:r>
    </w:p>
    <w:p w14:paraId="55B218B7" w14:textId="26C7F97D" w:rsidR="00D17400" w:rsidRDefault="00D17400" w:rsidP="00D17400">
      <w:pPr>
        <w:pStyle w:val="mojfont"/>
        <w:rPr>
          <w:bCs/>
          <w:lang w:val="sr-Latn-BA"/>
        </w:rPr>
      </w:pPr>
      <w:r>
        <w:rPr>
          <w:b/>
          <w:bCs/>
        </w:rPr>
        <w:t xml:space="preserve">Administrator </w:t>
      </w:r>
      <w:proofErr w:type="spellStart"/>
      <w:r>
        <w:rPr>
          <w:bCs/>
        </w:rPr>
        <w:t>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najveće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mogućnosti</w:t>
      </w:r>
      <w:proofErr w:type="spellEnd"/>
      <w:r>
        <w:rPr>
          <w:bCs/>
        </w:rPr>
        <w:t xml:space="preserve">: da </w:t>
      </w:r>
      <w:proofErr w:type="spellStart"/>
      <w:r>
        <w:rPr>
          <w:bCs/>
        </w:rPr>
        <w:t>unosi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bri</w:t>
      </w:r>
      <w:proofErr w:type="spellEnd"/>
      <w:r>
        <w:rPr>
          <w:bCs/>
          <w:lang w:val="sr-Latn-BA"/>
        </w:rPr>
        <w:t xml:space="preserve">še, uređuje, prikazuje i prilagođava sadržaj </w:t>
      </w:r>
      <w:proofErr w:type="gramStart"/>
      <w:r>
        <w:rPr>
          <w:bCs/>
          <w:lang w:val="sr-Latn-BA"/>
        </w:rPr>
        <w:t>aplikacije(</w:t>
      </w:r>
      <w:proofErr w:type="gramEnd"/>
      <w:r>
        <w:rPr>
          <w:bCs/>
          <w:lang w:val="sr-Latn-BA"/>
        </w:rPr>
        <w:t>hoteli, poslastičarnice,cvećare, fotografi, prodavnice venčanica, izmene termina).</w:t>
      </w:r>
    </w:p>
    <w:p w14:paraId="6FABC530" w14:textId="77777777" w:rsidR="00D17400" w:rsidRDefault="00D17400" w:rsidP="00D17400">
      <w:pPr>
        <w:rPr>
          <w:bCs/>
          <w:lang w:val="sr-Latn-BA"/>
        </w:rPr>
      </w:pPr>
    </w:p>
    <w:p w14:paraId="2BB8C1AB" w14:textId="77777777" w:rsidR="00D17400" w:rsidRDefault="00D17400" w:rsidP="00D17400">
      <w:pPr>
        <w:pStyle w:val="mojfont"/>
        <w:rPr>
          <w:rFonts w:eastAsiaTheme="majorEastAsia"/>
          <w:lang w:val="sr-Latn-RS"/>
        </w:rPr>
      </w:pPr>
      <w:r>
        <w:rPr>
          <w:b/>
          <w:bCs/>
          <w:lang w:val="sr-Latn-BA"/>
        </w:rPr>
        <w:t xml:space="preserve">Registrovani korisnik </w:t>
      </w:r>
      <w:r w:rsidRPr="00F356A5">
        <w:rPr>
          <w:bCs/>
          <w:lang w:val="sr-Latn-BA"/>
        </w:rPr>
        <w:t xml:space="preserve">ima </w:t>
      </w:r>
      <w:r>
        <w:rPr>
          <w:bCs/>
          <w:lang w:val="sr-Latn-BA"/>
        </w:rPr>
        <w:t xml:space="preserve">mogućnost </w:t>
      </w:r>
      <w:r w:rsidRPr="003B0B8A">
        <w:rPr>
          <w:rFonts w:eastAsiaTheme="majorEastAsia"/>
          <w:lang w:val="sr-Latn-RS"/>
        </w:rPr>
        <w:t>da ažurira podatke na svom profi</w:t>
      </w:r>
      <w:r>
        <w:rPr>
          <w:rFonts w:eastAsiaTheme="majorEastAsia"/>
          <w:lang w:val="sr-Latn-RS"/>
        </w:rPr>
        <w:t>lu kao i da obriše svoj nalog.</w:t>
      </w:r>
    </w:p>
    <w:p w14:paraId="60BB0215" w14:textId="77777777" w:rsidR="00D17400" w:rsidRPr="00D17400" w:rsidRDefault="00D17400" w:rsidP="00D17400">
      <w:pPr>
        <w:pStyle w:val="mojfont"/>
        <w:rPr>
          <w:lang w:val="sr-Latn-CS"/>
        </w:rPr>
      </w:pPr>
    </w:p>
    <w:p w14:paraId="112624E6" w14:textId="7F624A31" w:rsidR="00D17400" w:rsidRPr="00D17400" w:rsidRDefault="00D17400" w:rsidP="00D17400">
      <w:pPr>
        <w:rPr>
          <w:lang w:val="sr-Latn-CS"/>
        </w:rPr>
      </w:pPr>
      <w:r>
        <w:rPr>
          <w:lang w:val="sr-Latn-CS"/>
        </w:rPr>
        <w:t xml:space="preserve">                </w:t>
      </w:r>
    </w:p>
    <w:p w14:paraId="393CBB3C" w14:textId="74E2A2EA" w:rsidR="002A5E27" w:rsidRDefault="00D17400" w:rsidP="002A5E27">
      <w:pPr>
        <w:pStyle w:val="Heading2"/>
        <w:rPr>
          <w:lang w:val="sr-Latn-CS"/>
        </w:rPr>
      </w:pPr>
      <w:bookmarkStart w:id="29" w:name="_Hlk87218766"/>
      <w:bookmarkEnd w:id="28"/>
      <w:r>
        <w:rPr>
          <w:lang w:val="sr-Latn-CS"/>
        </w:rPr>
        <w:t>Odabir termina</w:t>
      </w:r>
      <w:r w:rsidR="003D3E95">
        <w:rPr>
          <w:lang w:val="sr-Latn-CS"/>
        </w:rPr>
        <w:t xml:space="preserve"> i tipa veselja</w:t>
      </w:r>
    </w:p>
    <w:p w14:paraId="3FF0C34A" w14:textId="324AA682" w:rsidR="003D3E95" w:rsidRPr="003D3E95" w:rsidRDefault="003D3E95" w:rsidP="003D3E95">
      <w:pPr>
        <w:pStyle w:val="mojfont"/>
        <w:rPr>
          <w:lang w:val="sr-Latn-CS"/>
        </w:rPr>
      </w:pPr>
      <w:r>
        <w:rPr>
          <w:lang w:val="sr-Latn-CS"/>
        </w:rPr>
        <w:t xml:space="preserve"> </w:t>
      </w:r>
      <w:r w:rsidRPr="00F356A5">
        <w:rPr>
          <w:lang w:val="sr-Latn-BA"/>
        </w:rPr>
        <w:t>Klikom na dugme korisnik će popuniti formu u kojoj će se nalaziti planirani broj gostiju, datum kada je planirao svečanost, vreme kada je planirana svečanost i tip veselja.</w:t>
      </w:r>
    </w:p>
    <w:p w14:paraId="7957E86E" w14:textId="470545C0" w:rsidR="00206E1F" w:rsidRPr="003372D3" w:rsidRDefault="00D17400">
      <w:pPr>
        <w:pStyle w:val="Heading2"/>
        <w:rPr>
          <w:lang w:val="sr-Latn-CS"/>
        </w:rPr>
      </w:pPr>
      <w:bookmarkStart w:id="30" w:name="_Hlk87218777"/>
      <w:bookmarkEnd w:id="29"/>
      <w:r>
        <w:rPr>
          <w:lang w:val="sr-Latn-CS"/>
        </w:rPr>
        <w:t>Odabir stavki koje su ukljucene u svecanost</w:t>
      </w:r>
    </w:p>
    <w:bookmarkEnd w:id="30"/>
    <w:p w14:paraId="17E697CE" w14:textId="28AEF0A1" w:rsidR="003D3E95" w:rsidRDefault="003D3E95" w:rsidP="003D3E95">
      <w:pPr>
        <w:pStyle w:val="mojfont"/>
      </w:pPr>
      <w:r>
        <w:rPr>
          <w:lang w:val="sr-Latn-CS"/>
        </w:rPr>
        <w:t>Iz</w:t>
      </w:r>
      <w:r w:rsidR="003E544E">
        <w:rPr>
          <w:lang w:val="sr-Latn-CS"/>
        </w:rPr>
        <w:t xml:space="preserve"> padajuć</w:t>
      </w:r>
      <w:r>
        <w:rPr>
          <w:lang w:val="sr-Latn-CS"/>
        </w:rPr>
        <w:t xml:space="preserve">eg menija korisnik moze </w:t>
      </w:r>
      <w:r w:rsidR="003E544E">
        <w:rPr>
          <w:lang w:val="sr-Latn-CS"/>
        </w:rPr>
        <w:t>da izabere stavke koje su uključene za organizaciju sveč</w:t>
      </w:r>
      <w:r>
        <w:rPr>
          <w:lang w:val="sr-Latn-CS"/>
        </w:rPr>
        <w:t xml:space="preserve">anosti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hotela</w:t>
      </w:r>
      <w:proofErr w:type="spellEnd"/>
      <w:r w:rsidR="003E544E">
        <w:t xml:space="preserve">, </w:t>
      </w:r>
      <w:proofErr w:type="spellStart"/>
      <w:r w:rsidR="003E544E">
        <w:t>lista</w:t>
      </w:r>
      <w:proofErr w:type="spellEnd"/>
      <w:r w:rsidR="003E544E">
        <w:t xml:space="preserve"> </w:t>
      </w:r>
      <w:proofErr w:type="spellStart"/>
      <w:r w:rsidR="003E544E">
        <w:t>cvećara</w:t>
      </w:r>
      <w:proofErr w:type="spellEnd"/>
      <w:r w:rsidR="003E544E">
        <w:t xml:space="preserve">, </w:t>
      </w:r>
      <w:proofErr w:type="spellStart"/>
      <w:r w:rsidR="003E544E">
        <w:t>lista</w:t>
      </w:r>
      <w:proofErr w:type="spellEnd"/>
      <w:r w:rsidR="003E544E">
        <w:t xml:space="preserve"> </w:t>
      </w:r>
      <w:proofErr w:type="spellStart"/>
      <w:r w:rsidR="003E544E">
        <w:t>poslastič</w:t>
      </w:r>
      <w:r>
        <w:t>arnica</w:t>
      </w:r>
      <w:proofErr w:type="spellEnd"/>
      <w:r>
        <w:t>,</w:t>
      </w:r>
      <w:r w:rsidR="003E544E">
        <w:t xml:space="preserve"> </w:t>
      </w:r>
      <w:proofErr w:type="spellStart"/>
      <w:r w:rsidR="003E544E">
        <w:t>lista</w:t>
      </w:r>
      <w:proofErr w:type="spellEnd"/>
      <w:r w:rsidR="003E544E">
        <w:t xml:space="preserve"> </w:t>
      </w:r>
      <w:proofErr w:type="spellStart"/>
      <w:r w:rsidR="003E544E">
        <w:t>dostpunih</w:t>
      </w:r>
      <w:proofErr w:type="spellEnd"/>
      <w:r w:rsidR="003E544E">
        <w:t xml:space="preserve"> </w:t>
      </w:r>
      <w:proofErr w:type="spellStart"/>
      <w:r w:rsidR="003E544E">
        <w:t>fotografa</w:t>
      </w:r>
      <w:proofErr w:type="spellEnd"/>
      <w:r w:rsidR="003E544E">
        <w:t xml:space="preserve">, </w:t>
      </w:r>
      <w:proofErr w:type="spellStart"/>
      <w:r w:rsidR="003E544E">
        <w:t>itd</w:t>
      </w:r>
      <w:proofErr w:type="spellEnd"/>
      <w:r w:rsidR="003E544E">
        <w:t>.</w:t>
      </w:r>
    </w:p>
    <w:p w14:paraId="3C7CBF25" w14:textId="7325E99F" w:rsidR="00206E1F" w:rsidRPr="003372D3" w:rsidRDefault="00206E1F" w:rsidP="003D3E95">
      <w:pPr>
        <w:pStyle w:val="mojfont"/>
        <w:rPr>
          <w:lang w:val="sr-Latn-CS"/>
        </w:rPr>
      </w:pPr>
    </w:p>
    <w:p w14:paraId="18BDB999" w14:textId="756B2957" w:rsidR="00206E1F" w:rsidRDefault="003D3E95">
      <w:pPr>
        <w:pStyle w:val="Heading2"/>
        <w:rPr>
          <w:lang w:val="sr-Latn-CS"/>
        </w:rPr>
      </w:pPr>
      <w:bookmarkStart w:id="31" w:name="_Hlk87218788"/>
      <w:r>
        <w:rPr>
          <w:lang w:val="sr-Latn-CS"/>
        </w:rPr>
        <w:t>Kontaktiranje administratora</w:t>
      </w:r>
    </w:p>
    <w:p w14:paraId="30327F17" w14:textId="1CEF1A2F" w:rsidR="003D3E95" w:rsidRDefault="003D3E95" w:rsidP="003D3E95">
      <w:pPr>
        <w:pStyle w:val="mojfont"/>
        <w:rPr>
          <w:lang w:val="sr-Latn-CS"/>
        </w:rPr>
      </w:pPr>
      <w:r>
        <w:rPr>
          <w:lang w:val="sr-Latn-CS"/>
        </w:rPr>
        <w:t>Svi korisnici (prijavljeni i neprijavljeni) će moći da kontaktiraju administratora putem e-maila, tako što će ispuniti mail formu.</w:t>
      </w:r>
    </w:p>
    <w:p w14:paraId="0D725509" w14:textId="7634E2E1" w:rsidR="003D3E95" w:rsidRPr="003D3E95" w:rsidRDefault="003D3E95" w:rsidP="003D3E95">
      <w:pPr>
        <w:pStyle w:val="mojfont"/>
        <w:rPr>
          <w:lang w:val="sr-Latn-CS"/>
        </w:rPr>
      </w:pPr>
    </w:p>
    <w:p w14:paraId="4782E2D6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32" w:name="_Toc87887962"/>
      <w:bookmarkEnd w:id="31"/>
      <w:r>
        <w:rPr>
          <w:lang w:val="sr-Latn-CS"/>
        </w:rPr>
        <w:t>Ograničenja</w:t>
      </w:r>
      <w:bookmarkEnd w:id="32"/>
      <w:r w:rsidR="00206E1F" w:rsidRPr="003372D3">
        <w:rPr>
          <w:lang w:val="sr-Latn-CS"/>
        </w:rPr>
        <w:t xml:space="preserve"> </w:t>
      </w:r>
    </w:p>
    <w:p w14:paraId="0344FD45" w14:textId="5C056FDE" w:rsidR="00206E1F" w:rsidRPr="003372D3" w:rsidRDefault="00A82910" w:rsidP="001A6E47">
      <w:pPr>
        <w:pStyle w:val="mojfon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CC0B35">
        <w:rPr>
          <w:lang w:val="sr-Latn-CS"/>
        </w:rPr>
        <w:t>YourEvent</w:t>
      </w:r>
      <w:r w:rsidR="00156996">
        <w:rPr>
          <w:lang w:val="sr-Latn-CS"/>
        </w:rPr>
        <w:t xml:space="preserve"> </w:t>
      </w:r>
      <w:r>
        <w:rPr>
          <w:lang w:val="sr-Latn-CS"/>
        </w:rPr>
        <w:t>sistem će biti razvijan pod sledećim ograničenjima:</w:t>
      </w:r>
    </w:p>
    <w:p w14:paraId="08B4E529" w14:textId="77777777" w:rsidR="00206E1F" w:rsidRPr="003372D3" w:rsidRDefault="00A82910" w:rsidP="003337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1EC80601" w14:textId="77777777" w:rsidR="00206E1F" w:rsidRPr="003372D3" w:rsidRDefault="00A82910" w:rsidP="003337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7A9B0FFE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33" w:name="_Toc87887963"/>
      <w:r>
        <w:rPr>
          <w:lang w:val="sr-Latn-CS"/>
        </w:rPr>
        <w:t>Zahtevi u pogledu kvaliteta</w:t>
      </w:r>
      <w:bookmarkEnd w:id="33"/>
      <w:r w:rsidR="00206E1F" w:rsidRPr="003372D3">
        <w:rPr>
          <w:lang w:val="sr-Latn-CS"/>
        </w:rPr>
        <w:t xml:space="preserve"> </w:t>
      </w:r>
    </w:p>
    <w:p w14:paraId="29C18AB5" w14:textId="77777777" w:rsidR="00206E1F" w:rsidRPr="003372D3" w:rsidRDefault="00BC2229" w:rsidP="001A6E47">
      <w:pPr>
        <w:pStyle w:val="mojfon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00F3148E" w14:textId="77777777" w:rsidR="00BC2229" w:rsidRDefault="00BC2229" w:rsidP="001A6E47">
      <w:pPr>
        <w:pStyle w:val="mojfon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>:</w:t>
      </w:r>
      <w:r w:rsidR="00156996">
        <w:rPr>
          <w:lang w:val="sr-Latn-CS"/>
        </w:rPr>
        <w:t xml:space="preserve"> </w:t>
      </w:r>
      <w:r>
        <w:rPr>
          <w:lang w:val="sr-Latn-CS"/>
        </w:rPr>
        <w:t>Sistem će biti dostupan 24 časa dnevno, 7 dana u nedelji.</w:t>
      </w:r>
    </w:p>
    <w:p w14:paraId="0868340D" w14:textId="77777777" w:rsidR="00206E1F" w:rsidRPr="003372D3" w:rsidRDefault="00BC2229" w:rsidP="001A6E47">
      <w:pPr>
        <w:pStyle w:val="mojfon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20A18D80" w14:textId="77777777" w:rsidR="00206E1F" w:rsidRPr="003372D3" w:rsidRDefault="0069445A" w:rsidP="001A6E47">
      <w:pPr>
        <w:pStyle w:val="mojfon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70BE1E02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34" w:name="_Toc87887964"/>
      <w:r>
        <w:rPr>
          <w:lang w:val="sr-Latn-CS"/>
        </w:rPr>
        <w:t>Prioritet funkcionalnosti</w:t>
      </w:r>
      <w:bookmarkEnd w:id="34"/>
    </w:p>
    <w:p w14:paraId="48922541" w14:textId="77777777" w:rsidR="00206E1F" w:rsidRPr="003372D3" w:rsidRDefault="00CA62F9" w:rsidP="001A6E47">
      <w:pPr>
        <w:pStyle w:val="mojfon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29AC0DD9" w14:textId="77777777" w:rsidR="00156996" w:rsidRDefault="00C83DEF" w:rsidP="0015699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C3E47D0" w14:textId="2ED06324" w:rsidR="00CC0B35" w:rsidRDefault="00CC0B35" w:rsidP="0015699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Obnova lozinke</w:t>
      </w:r>
    </w:p>
    <w:p w14:paraId="489C1280" w14:textId="07ED1976" w:rsidR="00860F8F" w:rsidRDefault="00156996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156996">
        <w:rPr>
          <w:lang w:val="sr-Latn-CS"/>
        </w:rPr>
        <w:t xml:space="preserve">Unos, prikaz i ažuriranje osnovnih podataka o </w:t>
      </w:r>
      <w:r w:rsidR="00CC0B35">
        <w:rPr>
          <w:lang w:val="sr-Latn-CS"/>
        </w:rPr>
        <w:t>platformi za organizaciju svečanosti</w:t>
      </w:r>
    </w:p>
    <w:p w14:paraId="267E9C15" w14:textId="77777777" w:rsidR="00B4611D" w:rsidRDefault="00860F8F" w:rsidP="00B461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Kreiranje i brisanje članova</w:t>
      </w:r>
    </w:p>
    <w:p w14:paraId="62369477" w14:textId="15768299" w:rsidR="00B4611D" w:rsidRPr="00B4611D" w:rsidRDefault="00B4611D" w:rsidP="00B461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B4611D">
        <w:rPr>
          <w:lang w:val="sr-Latn-CS"/>
        </w:rPr>
        <w:t>Unos, prikaz i a</w:t>
      </w:r>
      <w:r w:rsidR="00CC0B35">
        <w:rPr>
          <w:lang w:val="sr-Latn-CS"/>
        </w:rPr>
        <w:t>žuriranje osnovnih podataka i informacija</w:t>
      </w:r>
    </w:p>
    <w:p w14:paraId="769826B1" w14:textId="53A141F3" w:rsidR="00860F8F" w:rsidRPr="00CC0B35" w:rsidRDefault="00860F8F" w:rsidP="00CC0B35">
      <w:pPr>
        <w:pStyle w:val="BodyText"/>
        <w:rPr>
          <w:lang w:val="sr-Latn-CS"/>
        </w:rPr>
      </w:pPr>
    </w:p>
    <w:p w14:paraId="46114D63" w14:textId="77777777" w:rsidR="00860F8F" w:rsidRPr="00156996" w:rsidRDefault="00860F8F" w:rsidP="00860F8F">
      <w:pPr>
        <w:pStyle w:val="BodyText"/>
        <w:ind w:left="1080"/>
        <w:rPr>
          <w:lang w:val="sr-Latn-CS"/>
        </w:rPr>
      </w:pPr>
    </w:p>
    <w:p w14:paraId="20D296D3" w14:textId="77777777" w:rsidR="00206E1F" w:rsidRPr="003372D3" w:rsidRDefault="00B849B5">
      <w:pPr>
        <w:pStyle w:val="Heading1"/>
        <w:rPr>
          <w:lang w:val="sr-Latn-CS"/>
        </w:rPr>
      </w:pPr>
      <w:bookmarkStart w:id="35" w:name="_Toc87887965"/>
      <w:r>
        <w:rPr>
          <w:lang w:val="sr-Latn-CS"/>
        </w:rPr>
        <w:t>Nefunkcionalni zahtevi</w:t>
      </w:r>
      <w:bookmarkEnd w:id="35"/>
    </w:p>
    <w:p w14:paraId="49F0D78C" w14:textId="77777777" w:rsidR="00206E1F" w:rsidRPr="003372D3" w:rsidRDefault="00B849B5" w:rsidP="00B849B5">
      <w:pPr>
        <w:pStyle w:val="Heading2"/>
        <w:rPr>
          <w:lang w:val="sr-Latn-CS"/>
        </w:rPr>
      </w:pPr>
      <w:bookmarkStart w:id="36" w:name="_Toc87887966"/>
      <w:r>
        <w:rPr>
          <w:lang w:val="sr-Latn-CS"/>
        </w:rPr>
        <w:t>Zahtevi u pogledu standardizacije</w:t>
      </w:r>
      <w:bookmarkEnd w:id="36"/>
    </w:p>
    <w:p w14:paraId="3789E6DC" w14:textId="77777777" w:rsidR="00206E1F" w:rsidRPr="003372D3" w:rsidRDefault="00860F8F" w:rsidP="001A6E47">
      <w:pPr>
        <w:pStyle w:val="mojfont"/>
        <w:rPr>
          <w:lang w:val="sr-Latn-CS"/>
        </w:rPr>
      </w:pPr>
      <w:r w:rsidRPr="00860F8F">
        <w:rPr>
          <w:lang w:val="sr-Latn-CS"/>
        </w:rPr>
        <w:t>Nema posebnih zahteva u pogledu standardizacije.</w:t>
      </w:r>
    </w:p>
    <w:p w14:paraId="406A46F6" w14:textId="77777777" w:rsidR="00206E1F" w:rsidRDefault="00B849B5" w:rsidP="00B849B5">
      <w:pPr>
        <w:pStyle w:val="Heading2"/>
        <w:rPr>
          <w:lang w:val="sr-Latn-CS"/>
        </w:rPr>
      </w:pPr>
      <w:bookmarkStart w:id="37" w:name="_Toc87887967"/>
      <w:r>
        <w:rPr>
          <w:lang w:val="sr-Latn-CS"/>
        </w:rPr>
        <w:t>Sistemski zahtevi</w:t>
      </w:r>
      <w:bookmarkEnd w:id="37"/>
    </w:p>
    <w:p w14:paraId="169A8F41" w14:textId="538B90C9" w:rsidR="00CC0B35" w:rsidRDefault="00CC0B35" w:rsidP="00CC0B35">
      <w:r>
        <w:rPr>
          <w:lang w:val="sr-Latn-CS"/>
        </w:rPr>
        <w:t xml:space="preserve">               </w:t>
      </w:r>
      <w:r w:rsidRPr="005C534A">
        <w:t xml:space="preserve">MERN stack - Frontend react, backend Node.js </w:t>
      </w:r>
      <w:proofErr w:type="spellStart"/>
      <w:proofErr w:type="gramStart"/>
      <w:r w:rsidRPr="005C534A">
        <w:t>sa</w:t>
      </w:r>
      <w:proofErr w:type="spellEnd"/>
      <w:proofErr w:type="gramEnd"/>
      <w:r w:rsidRPr="005C534A">
        <w:t xml:space="preserve"> </w:t>
      </w:r>
      <w:proofErr w:type="spellStart"/>
      <w:r w:rsidRPr="005C534A">
        <w:t>expressom</w:t>
      </w:r>
      <w:proofErr w:type="spellEnd"/>
      <w:r w:rsidRPr="005C534A">
        <w:t xml:space="preserve"> a </w:t>
      </w:r>
      <w:proofErr w:type="spellStart"/>
      <w:r w:rsidRPr="005C534A">
        <w:t>za</w:t>
      </w:r>
      <w:proofErr w:type="spellEnd"/>
      <w:r w:rsidRPr="005C534A">
        <w:t xml:space="preserve"> </w:t>
      </w:r>
      <w:proofErr w:type="spellStart"/>
      <w:r w:rsidRPr="005C534A">
        <w:t>bazu</w:t>
      </w:r>
      <w:proofErr w:type="spellEnd"/>
      <w:r w:rsidRPr="005C534A">
        <w:t xml:space="preserve"> </w:t>
      </w:r>
      <w:proofErr w:type="spellStart"/>
      <w:r w:rsidRPr="005C534A">
        <w:t>mongoDB</w:t>
      </w:r>
      <w:proofErr w:type="spellEnd"/>
      <w:r w:rsidRPr="005C534A">
        <w:t>.</w:t>
      </w:r>
    </w:p>
    <w:p w14:paraId="5A9E5C80" w14:textId="3A8B8C85" w:rsidR="00CC0B35" w:rsidRPr="00CC0B35" w:rsidRDefault="00CC0B35" w:rsidP="00CC0B35">
      <w:pPr>
        <w:rPr>
          <w:lang w:val="sr-Latn-CS"/>
        </w:rPr>
      </w:pPr>
    </w:p>
    <w:p w14:paraId="647F6AAA" w14:textId="77777777" w:rsidR="00206E1F" w:rsidRPr="003372D3" w:rsidRDefault="00B849B5">
      <w:pPr>
        <w:pStyle w:val="Heading2"/>
        <w:rPr>
          <w:lang w:val="sr-Latn-CS"/>
        </w:rPr>
      </w:pPr>
      <w:bookmarkStart w:id="38" w:name="_Toc87887968"/>
      <w:r>
        <w:rPr>
          <w:lang w:val="sr-Latn-CS"/>
        </w:rPr>
        <w:t>Zahtevi u pogledu performansi</w:t>
      </w:r>
      <w:bookmarkEnd w:id="38"/>
    </w:p>
    <w:p w14:paraId="072BDC02" w14:textId="77777777" w:rsidR="00206E1F" w:rsidRPr="003372D3" w:rsidRDefault="001D0890" w:rsidP="001A6E47">
      <w:pPr>
        <w:pStyle w:val="mojfon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38A3E53C" w14:textId="77777777" w:rsidR="00206E1F" w:rsidRPr="003372D3" w:rsidRDefault="00B849B5" w:rsidP="00B849B5">
      <w:pPr>
        <w:pStyle w:val="Heading2"/>
        <w:rPr>
          <w:lang w:val="sr-Latn-CS"/>
        </w:rPr>
      </w:pPr>
      <w:bookmarkStart w:id="39" w:name="_Toc87887969"/>
      <w:r>
        <w:rPr>
          <w:lang w:val="sr-Latn-CS"/>
        </w:rPr>
        <w:t>Zahtevi u pogledu okruženja</w:t>
      </w:r>
      <w:bookmarkEnd w:id="39"/>
    </w:p>
    <w:p w14:paraId="029E0498" w14:textId="77777777" w:rsidR="00206E1F" w:rsidRPr="003372D3" w:rsidRDefault="009A291F" w:rsidP="001A6E47">
      <w:pPr>
        <w:pStyle w:val="mojfon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0322EDE0" w14:textId="77777777" w:rsidR="00206E1F" w:rsidRPr="003372D3" w:rsidRDefault="00B849B5">
      <w:pPr>
        <w:pStyle w:val="Heading1"/>
        <w:rPr>
          <w:lang w:val="sr-Latn-CS"/>
        </w:rPr>
      </w:pPr>
      <w:bookmarkStart w:id="40" w:name="_Toc87887970"/>
      <w:r>
        <w:rPr>
          <w:lang w:val="sr-Latn-CS"/>
        </w:rPr>
        <w:t>Dokumentacija</w:t>
      </w:r>
      <w:bookmarkEnd w:id="40"/>
    </w:p>
    <w:p w14:paraId="6E0C55C2" w14:textId="45229441" w:rsidR="00206E1F" w:rsidRPr="003372D3" w:rsidRDefault="00967902" w:rsidP="001A6E47">
      <w:pPr>
        <w:pStyle w:val="mojfon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CC0B35">
        <w:rPr>
          <w:lang w:val="sr-Latn-CS"/>
        </w:rPr>
        <w:t>YourEvent</w:t>
      </w:r>
      <w:r>
        <w:rPr>
          <w:lang w:val="sr-Latn-CS"/>
        </w:rPr>
        <w:t xml:space="preserve"> projekat.</w:t>
      </w:r>
    </w:p>
    <w:p w14:paraId="6A42EAD5" w14:textId="77777777" w:rsidR="00206E1F" w:rsidRPr="003372D3" w:rsidRDefault="00B849B5" w:rsidP="001A6E47">
      <w:pPr>
        <w:pStyle w:val="mojfont"/>
        <w:rPr>
          <w:lang w:val="sr-Latn-CS"/>
        </w:rPr>
      </w:pPr>
      <w:bookmarkStart w:id="41" w:name="_Toc87887971"/>
      <w:r>
        <w:rPr>
          <w:lang w:val="sr-Latn-CS"/>
        </w:rPr>
        <w:t>Korisničko uputstvo</w:t>
      </w:r>
      <w:bookmarkEnd w:id="41"/>
    </w:p>
    <w:p w14:paraId="2437CD37" w14:textId="77777777" w:rsidR="00206E1F" w:rsidRPr="003372D3" w:rsidRDefault="0063574A" w:rsidP="001A6E47">
      <w:pPr>
        <w:pStyle w:val="mojfon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0BC876AC" w14:textId="77777777" w:rsidR="00206E1F" w:rsidRPr="003372D3" w:rsidRDefault="00206E1F" w:rsidP="00D20F4E">
      <w:pPr>
        <w:pStyle w:val="Heading2"/>
        <w:rPr>
          <w:lang w:val="sr-Latn-CS"/>
        </w:rPr>
      </w:pPr>
      <w:bookmarkStart w:id="42" w:name="_Toc87887972"/>
      <w:r w:rsidRPr="002C38A4">
        <w:rPr>
          <w:lang w:val="sr-Latn-CS"/>
        </w:rPr>
        <w:lastRenderedPageBreak/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42"/>
    </w:p>
    <w:p w14:paraId="247D6719" w14:textId="77777777" w:rsidR="00206E1F" w:rsidRPr="003372D3" w:rsidRDefault="00860F8F" w:rsidP="001A6E47">
      <w:pPr>
        <w:pStyle w:val="mojfont"/>
        <w:rPr>
          <w:lang w:val="sr-Latn-CS"/>
        </w:rPr>
      </w:pPr>
      <w:r w:rsidRPr="00860F8F">
        <w:rPr>
          <w:lang w:val="sr-Latn-CS"/>
        </w:rPr>
        <w:t>Funkcionalnosti sajta ne zahtevaju online uputstvo.</w:t>
      </w:r>
    </w:p>
    <w:p w14:paraId="79E8EFE9" w14:textId="77777777" w:rsidR="00206E1F" w:rsidRPr="003372D3" w:rsidRDefault="00D20F4E">
      <w:pPr>
        <w:pStyle w:val="Heading2"/>
        <w:rPr>
          <w:lang w:val="sr-Latn-CS"/>
        </w:rPr>
      </w:pPr>
      <w:bookmarkStart w:id="43" w:name="_Toc87887973"/>
      <w:r>
        <w:rPr>
          <w:lang w:val="sr-Latn-CS"/>
        </w:rPr>
        <w:t>Uputstvo za instalaciju i konfigurisanje</w:t>
      </w:r>
      <w:bookmarkEnd w:id="43"/>
    </w:p>
    <w:p w14:paraId="7848C8EF" w14:textId="77777777" w:rsidR="00206E1F" w:rsidRDefault="001D089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098F5ED7" w14:textId="77777777" w:rsidR="00BD16C1" w:rsidRPr="003372D3" w:rsidRDefault="00BD16C1" w:rsidP="00BD16C1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C3617B9" w14:textId="77777777" w:rsidR="00BD16C1" w:rsidRPr="003372D3" w:rsidRDefault="00BD16C1" w:rsidP="00BD16C1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3D232D58" w14:textId="77777777" w:rsidR="00BD16C1" w:rsidRPr="003372D3" w:rsidRDefault="00BD16C1" w:rsidP="00333720">
      <w:pPr>
        <w:pStyle w:val="BodyText"/>
        <w:jc w:val="both"/>
        <w:rPr>
          <w:lang w:val="sr-Latn-CS"/>
        </w:rPr>
      </w:pPr>
    </w:p>
    <w:p w14:paraId="1DB9E905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44" w:name="_Toc87887974"/>
      <w:r>
        <w:rPr>
          <w:lang w:val="sr-Latn-CS"/>
        </w:rPr>
        <w:t>Pakovanje proizvoda</w:t>
      </w:r>
      <w:bookmarkEnd w:id="44"/>
    </w:p>
    <w:p w14:paraId="002D209D" w14:textId="77777777" w:rsidR="00206E1F" w:rsidRPr="003372D3" w:rsidRDefault="00967902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90544" w14:textId="77777777" w:rsidR="00226E11" w:rsidRDefault="00226E11">
      <w:r>
        <w:separator/>
      </w:r>
    </w:p>
  </w:endnote>
  <w:endnote w:type="continuationSeparator" w:id="0">
    <w:p w14:paraId="3500A0D3" w14:textId="77777777" w:rsidR="00226E11" w:rsidRDefault="0022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B6F62" w14:textId="77777777" w:rsidR="003964E1" w:rsidRDefault="003964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2CDFE3" w14:textId="77777777" w:rsidR="003964E1" w:rsidRDefault="003964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3964E1" w:rsidRPr="003372D3" w14:paraId="0A665DC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E4CEA5D" w14:textId="77777777" w:rsidR="003964E1" w:rsidRPr="003372D3" w:rsidRDefault="003964E1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7C7E2C6" w14:textId="1774CEBD" w:rsidR="003964E1" w:rsidRPr="003372D3" w:rsidRDefault="003964E1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AM</w:t>
          </w:r>
          <w:r w:rsidRPr="003372D3">
            <w:rPr>
              <w:lang w:val="sr-Latn-CS"/>
            </w:rPr>
            <w:t>Team, 20</w:t>
          </w:r>
          <w:r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A53C2D6" w14:textId="77777777" w:rsidR="003964E1" w:rsidRPr="003372D3" w:rsidRDefault="003964E1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B33BD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B33BD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428E441" w14:textId="6CD32AAC" w:rsidR="003964E1" w:rsidRPr="003372D3" w:rsidRDefault="003964E1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C3DAE" w14:textId="77777777" w:rsidR="003964E1" w:rsidRDefault="003964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51A70" w14:textId="77777777" w:rsidR="00226E11" w:rsidRDefault="00226E11">
      <w:r>
        <w:separator/>
      </w:r>
    </w:p>
  </w:footnote>
  <w:footnote w:type="continuationSeparator" w:id="0">
    <w:p w14:paraId="775F89BA" w14:textId="77777777" w:rsidR="00226E11" w:rsidRDefault="00226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822A2" w14:textId="77777777" w:rsidR="003964E1" w:rsidRDefault="003964E1">
    <w:pPr>
      <w:rPr>
        <w:sz w:val="24"/>
      </w:rPr>
    </w:pPr>
  </w:p>
  <w:p w14:paraId="563580AF" w14:textId="77777777" w:rsidR="003964E1" w:rsidRDefault="003964E1">
    <w:pPr>
      <w:pBdr>
        <w:top w:val="single" w:sz="6" w:space="1" w:color="auto"/>
      </w:pBdr>
      <w:rPr>
        <w:sz w:val="24"/>
      </w:rPr>
    </w:pPr>
  </w:p>
  <w:p w14:paraId="5D969FA0" w14:textId="3032F6DA" w:rsidR="003964E1" w:rsidRDefault="003964E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AMTeam</w:t>
    </w:r>
    <w:proofErr w:type="spellEnd"/>
  </w:p>
  <w:p w14:paraId="7676A619" w14:textId="77777777" w:rsidR="003964E1" w:rsidRDefault="003964E1">
    <w:pPr>
      <w:pBdr>
        <w:bottom w:val="single" w:sz="6" w:space="1" w:color="auto"/>
      </w:pBdr>
      <w:jc w:val="right"/>
      <w:rPr>
        <w:sz w:val="24"/>
      </w:rPr>
    </w:pPr>
  </w:p>
  <w:p w14:paraId="40CEF947" w14:textId="77777777" w:rsidR="003964E1" w:rsidRDefault="003964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964E1" w:rsidRPr="003372D3" w14:paraId="1C2C7114" w14:textId="77777777">
      <w:tc>
        <w:tcPr>
          <w:tcW w:w="6379" w:type="dxa"/>
        </w:tcPr>
        <w:p w14:paraId="78C31590" w14:textId="36BF770A" w:rsidR="003964E1" w:rsidRPr="003372D3" w:rsidRDefault="003964E1">
          <w:pPr>
            <w:rPr>
              <w:lang w:val="sr-Latn-CS"/>
            </w:rPr>
          </w:pPr>
          <w:r>
            <w:rPr>
              <w:color w:val="000000"/>
              <w:lang w:val="sr-Latn-CS"/>
            </w:rPr>
            <w:t>YourEvent</w:t>
          </w:r>
        </w:p>
      </w:tc>
      <w:tc>
        <w:tcPr>
          <w:tcW w:w="3179" w:type="dxa"/>
        </w:tcPr>
        <w:p w14:paraId="6F1F3B22" w14:textId="77777777" w:rsidR="003964E1" w:rsidRPr="003372D3" w:rsidRDefault="003964E1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3964E1" w:rsidRPr="003372D3" w14:paraId="1FD53E96" w14:textId="77777777">
      <w:tc>
        <w:tcPr>
          <w:tcW w:w="6379" w:type="dxa"/>
        </w:tcPr>
        <w:p w14:paraId="6FFACB21" w14:textId="77777777" w:rsidR="003964E1" w:rsidRPr="003372D3" w:rsidRDefault="003964E1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034F9A0B" w14:textId="6DBD4416" w:rsidR="003964E1" w:rsidRPr="003372D3" w:rsidRDefault="003964E1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>
            <w:rPr>
              <w:lang w:val="sr-Latn-CS"/>
            </w:rPr>
            <w:t>05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3964E1" w:rsidRPr="003372D3" w14:paraId="61FD15AF" w14:textId="77777777">
      <w:tc>
        <w:tcPr>
          <w:tcW w:w="9558" w:type="dxa"/>
          <w:gridSpan w:val="2"/>
        </w:tcPr>
        <w:p w14:paraId="52CEC8E0" w14:textId="62FA575A" w:rsidR="003964E1" w:rsidRPr="003372D3" w:rsidRDefault="003964E1">
          <w:pPr>
            <w:rPr>
              <w:lang w:val="sr-Latn-CS"/>
            </w:rPr>
          </w:pPr>
          <w:r>
            <w:rPr>
              <w:color w:val="000000"/>
              <w:lang w:val="sr-Latn-CS"/>
            </w:rPr>
            <w:t>AM</w:t>
          </w:r>
          <w:r w:rsidRPr="00AD34DD">
            <w:rPr>
              <w:color w:val="000000"/>
              <w:lang w:val="sr-Latn-CS"/>
            </w:rPr>
            <w:t>-</w:t>
          </w:r>
          <w:r>
            <w:rPr>
              <w:color w:val="000000"/>
              <w:lang w:val="sr-Latn-CS"/>
            </w:rPr>
            <w:t>YourEvent-03</w:t>
          </w:r>
        </w:p>
      </w:tc>
    </w:tr>
  </w:tbl>
  <w:p w14:paraId="4535D262" w14:textId="77777777" w:rsidR="003964E1" w:rsidRPr="003372D3" w:rsidRDefault="003964E1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80A6C" w14:textId="77777777" w:rsidR="003964E1" w:rsidRDefault="003964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491084"/>
    <w:multiLevelType w:val="hybridMultilevel"/>
    <w:tmpl w:val="BAA83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20"/>
  </w:num>
  <w:num w:numId="5">
    <w:abstractNumId w:val="18"/>
  </w:num>
  <w:num w:numId="6">
    <w:abstractNumId w:val="20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20"/>
  </w:num>
  <w:num w:numId="13">
    <w:abstractNumId w:val="20"/>
  </w:num>
  <w:num w:numId="14">
    <w:abstractNumId w:val="5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  <w:num w:numId="19">
    <w:abstractNumId w:val="15"/>
  </w:num>
  <w:num w:numId="20">
    <w:abstractNumId w:val="20"/>
  </w:num>
  <w:num w:numId="21">
    <w:abstractNumId w:val="20"/>
  </w:num>
  <w:num w:numId="22">
    <w:abstractNumId w:val="17"/>
  </w:num>
  <w:num w:numId="23">
    <w:abstractNumId w:val="19"/>
  </w:num>
  <w:num w:numId="24">
    <w:abstractNumId w:val="14"/>
  </w:num>
  <w:num w:numId="25">
    <w:abstractNumId w:val="13"/>
  </w:num>
  <w:num w:numId="26">
    <w:abstractNumId w:val="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52265"/>
    <w:rsid w:val="00067AEE"/>
    <w:rsid w:val="00067CE9"/>
    <w:rsid w:val="00074773"/>
    <w:rsid w:val="000817C9"/>
    <w:rsid w:val="00097F43"/>
    <w:rsid w:val="000B2072"/>
    <w:rsid w:val="000E53DE"/>
    <w:rsid w:val="00111DDD"/>
    <w:rsid w:val="00116683"/>
    <w:rsid w:val="0013157C"/>
    <w:rsid w:val="00143087"/>
    <w:rsid w:val="00150CC1"/>
    <w:rsid w:val="00150DD2"/>
    <w:rsid w:val="00156996"/>
    <w:rsid w:val="00165BA3"/>
    <w:rsid w:val="00166B3E"/>
    <w:rsid w:val="00170003"/>
    <w:rsid w:val="00170D0E"/>
    <w:rsid w:val="00190105"/>
    <w:rsid w:val="001A6D74"/>
    <w:rsid w:val="001A6E47"/>
    <w:rsid w:val="001D0890"/>
    <w:rsid w:val="001F663F"/>
    <w:rsid w:val="001F7D36"/>
    <w:rsid w:val="00204A69"/>
    <w:rsid w:val="00206E1F"/>
    <w:rsid w:val="002176D8"/>
    <w:rsid w:val="00226E11"/>
    <w:rsid w:val="002310A6"/>
    <w:rsid w:val="00236450"/>
    <w:rsid w:val="00254CBE"/>
    <w:rsid w:val="00270678"/>
    <w:rsid w:val="002922C4"/>
    <w:rsid w:val="002A5E27"/>
    <w:rsid w:val="002C38A4"/>
    <w:rsid w:val="002D5541"/>
    <w:rsid w:val="003031A1"/>
    <w:rsid w:val="00303919"/>
    <w:rsid w:val="00333720"/>
    <w:rsid w:val="003356F6"/>
    <w:rsid w:val="003372D3"/>
    <w:rsid w:val="00347321"/>
    <w:rsid w:val="00347801"/>
    <w:rsid w:val="00351FFD"/>
    <w:rsid w:val="003860D3"/>
    <w:rsid w:val="003862AC"/>
    <w:rsid w:val="0039103B"/>
    <w:rsid w:val="003964E1"/>
    <w:rsid w:val="003B1702"/>
    <w:rsid w:val="003B1B0B"/>
    <w:rsid w:val="003B6515"/>
    <w:rsid w:val="003C2859"/>
    <w:rsid w:val="003D3E95"/>
    <w:rsid w:val="003E544E"/>
    <w:rsid w:val="00410F5F"/>
    <w:rsid w:val="00432DB7"/>
    <w:rsid w:val="00444C9E"/>
    <w:rsid w:val="00445A8C"/>
    <w:rsid w:val="00480483"/>
    <w:rsid w:val="0049013E"/>
    <w:rsid w:val="00491CC1"/>
    <w:rsid w:val="004B5BBF"/>
    <w:rsid w:val="004C3ECE"/>
    <w:rsid w:val="004C55B7"/>
    <w:rsid w:val="004E6C9A"/>
    <w:rsid w:val="00500DA2"/>
    <w:rsid w:val="005352BF"/>
    <w:rsid w:val="005417BB"/>
    <w:rsid w:val="00551CBA"/>
    <w:rsid w:val="005613E4"/>
    <w:rsid w:val="00571FC4"/>
    <w:rsid w:val="00583560"/>
    <w:rsid w:val="005A3F8C"/>
    <w:rsid w:val="005D021A"/>
    <w:rsid w:val="005E1376"/>
    <w:rsid w:val="005F4A8B"/>
    <w:rsid w:val="005F6638"/>
    <w:rsid w:val="00631C6F"/>
    <w:rsid w:val="0063291D"/>
    <w:rsid w:val="0063574A"/>
    <w:rsid w:val="006406D6"/>
    <w:rsid w:val="00646DA1"/>
    <w:rsid w:val="00655924"/>
    <w:rsid w:val="0066743C"/>
    <w:rsid w:val="00672AE1"/>
    <w:rsid w:val="00677C29"/>
    <w:rsid w:val="0069445A"/>
    <w:rsid w:val="00696BCF"/>
    <w:rsid w:val="006B10D8"/>
    <w:rsid w:val="006B6516"/>
    <w:rsid w:val="006F005E"/>
    <w:rsid w:val="006F2FB5"/>
    <w:rsid w:val="006F37E4"/>
    <w:rsid w:val="00710E84"/>
    <w:rsid w:val="00712834"/>
    <w:rsid w:val="00716C93"/>
    <w:rsid w:val="00732741"/>
    <w:rsid w:val="0073625D"/>
    <w:rsid w:val="0073634C"/>
    <w:rsid w:val="0074590A"/>
    <w:rsid w:val="00775ECE"/>
    <w:rsid w:val="0079080B"/>
    <w:rsid w:val="00791AC9"/>
    <w:rsid w:val="007A1C3D"/>
    <w:rsid w:val="007B120D"/>
    <w:rsid w:val="007B33BD"/>
    <w:rsid w:val="007C6B66"/>
    <w:rsid w:val="00803FFB"/>
    <w:rsid w:val="00804367"/>
    <w:rsid w:val="00860F8F"/>
    <w:rsid w:val="008D40CE"/>
    <w:rsid w:val="009029D5"/>
    <w:rsid w:val="009075F6"/>
    <w:rsid w:val="00930725"/>
    <w:rsid w:val="0093721F"/>
    <w:rsid w:val="00937291"/>
    <w:rsid w:val="0094053D"/>
    <w:rsid w:val="0094358F"/>
    <w:rsid w:val="00943D16"/>
    <w:rsid w:val="00951BAD"/>
    <w:rsid w:val="0095579F"/>
    <w:rsid w:val="009662F3"/>
    <w:rsid w:val="00967902"/>
    <w:rsid w:val="009A291F"/>
    <w:rsid w:val="009B2233"/>
    <w:rsid w:val="009B3AA3"/>
    <w:rsid w:val="009B62EC"/>
    <w:rsid w:val="00A12200"/>
    <w:rsid w:val="00A51B76"/>
    <w:rsid w:val="00A763B7"/>
    <w:rsid w:val="00A82910"/>
    <w:rsid w:val="00AD17B6"/>
    <w:rsid w:val="00AD4E4D"/>
    <w:rsid w:val="00AF19B4"/>
    <w:rsid w:val="00AF6332"/>
    <w:rsid w:val="00AF6B06"/>
    <w:rsid w:val="00B400B4"/>
    <w:rsid w:val="00B4611D"/>
    <w:rsid w:val="00B46D71"/>
    <w:rsid w:val="00B608F9"/>
    <w:rsid w:val="00B669F4"/>
    <w:rsid w:val="00B849B5"/>
    <w:rsid w:val="00BA1A03"/>
    <w:rsid w:val="00BC2229"/>
    <w:rsid w:val="00BD16C1"/>
    <w:rsid w:val="00BF5788"/>
    <w:rsid w:val="00C032FC"/>
    <w:rsid w:val="00C206AF"/>
    <w:rsid w:val="00C44BC7"/>
    <w:rsid w:val="00C503E4"/>
    <w:rsid w:val="00C7219A"/>
    <w:rsid w:val="00C72584"/>
    <w:rsid w:val="00C83DEF"/>
    <w:rsid w:val="00C9046D"/>
    <w:rsid w:val="00CA5637"/>
    <w:rsid w:val="00CA58C5"/>
    <w:rsid w:val="00CA62F9"/>
    <w:rsid w:val="00CB17FD"/>
    <w:rsid w:val="00CC0B35"/>
    <w:rsid w:val="00CC3D20"/>
    <w:rsid w:val="00CC796E"/>
    <w:rsid w:val="00D00311"/>
    <w:rsid w:val="00D02EBC"/>
    <w:rsid w:val="00D17400"/>
    <w:rsid w:val="00D20F4E"/>
    <w:rsid w:val="00D21A8C"/>
    <w:rsid w:val="00D402FD"/>
    <w:rsid w:val="00D44844"/>
    <w:rsid w:val="00D62AEA"/>
    <w:rsid w:val="00D67D2B"/>
    <w:rsid w:val="00D7252F"/>
    <w:rsid w:val="00D81C9B"/>
    <w:rsid w:val="00DA5667"/>
    <w:rsid w:val="00DB7701"/>
    <w:rsid w:val="00DE518F"/>
    <w:rsid w:val="00E061BD"/>
    <w:rsid w:val="00E27D98"/>
    <w:rsid w:val="00E403EC"/>
    <w:rsid w:val="00E5055D"/>
    <w:rsid w:val="00E52E39"/>
    <w:rsid w:val="00E604E6"/>
    <w:rsid w:val="00E934AD"/>
    <w:rsid w:val="00E97831"/>
    <w:rsid w:val="00EB7E07"/>
    <w:rsid w:val="00EE5E08"/>
    <w:rsid w:val="00EF633D"/>
    <w:rsid w:val="00F0236D"/>
    <w:rsid w:val="00F02B6F"/>
    <w:rsid w:val="00F06298"/>
    <w:rsid w:val="00F33DCD"/>
    <w:rsid w:val="00F366F0"/>
    <w:rsid w:val="00F6773B"/>
    <w:rsid w:val="00F70F8C"/>
    <w:rsid w:val="00F934C1"/>
    <w:rsid w:val="00FA57D9"/>
    <w:rsid w:val="00FD2F37"/>
    <w:rsid w:val="00FD3D47"/>
    <w:rsid w:val="00F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7B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Heading2Char">
    <w:name w:val="Heading 2 Char"/>
    <w:link w:val="Heading2"/>
    <w:rsid w:val="00B4611D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link w:val="BodyText"/>
    <w:rsid w:val="00B4611D"/>
    <w:rPr>
      <w:lang w:eastAsia="sr-Latn-CS"/>
    </w:rPr>
  </w:style>
  <w:style w:type="paragraph" w:styleId="ListParagraph">
    <w:name w:val="List Paragraph"/>
    <w:basedOn w:val="Normal"/>
    <w:uiPriority w:val="34"/>
    <w:qFormat/>
    <w:rsid w:val="0093721F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mojfont">
    <w:name w:val="moj font"/>
    <w:basedOn w:val="Normal"/>
    <w:qFormat/>
    <w:rsid w:val="001A6E47"/>
    <w:pPr>
      <w:ind w:left="720"/>
    </w:pPr>
    <w:rPr>
      <w:color w:val="303030"/>
      <w:szCs w:val="22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Heading2Char">
    <w:name w:val="Heading 2 Char"/>
    <w:link w:val="Heading2"/>
    <w:rsid w:val="00B4611D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link w:val="BodyText"/>
    <w:rsid w:val="00B4611D"/>
    <w:rPr>
      <w:lang w:eastAsia="sr-Latn-CS"/>
    </w:rPr>
  </w:style>
  <w:style w:type="paragraph" w:styleId="ListParagraph">
    <w:name w:val="List Paragraph"/>
    <w:basedOn w:val="Normal"/>
    <w:uiPriority w:val="34"/>
    <w:qFormat/>
    <w:rsid w:val="0093721F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mojfont">
    <w:name w:val="moj font"/>
    <w:basedOn w:val="Normal"/>
    <w:qFormat/>
    <w:rsid w:val="001A6E47"/>
    <w:pPr>
      <w:ind w:left="720"/>
    </w:pPr>
    <w:rPr>
      <w:color w:val="303030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0F658-4A08-4A72-BCBE-AF432C83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2636</TotalTime>
  <Pages>1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Korisnik</cp:lastModifiedBy>
  <cp:revision>16</cp:revision>
  <cp:lastPrinted>1900-12-31T23:00:00Z</cp:lastPrinted>
  <dcterms:created xsi:type="dcterms:W3CDTF">2021-11-14T20:56:00Z</dcterms:created>
  <dcterms:modified xsi:type="dcterms:W3CDTF">2021-11-25T14:34:00Z</dcterms:modified>
</cp:coreProperties>
</file>